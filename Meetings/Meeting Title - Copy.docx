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1" w:rsidRDefault="00764644" w:rsidP="00A979E1">
      <w:pPr>
        <w:pStyle w:val="Title"/>
      </w:pPr>
      <w:r>
        <w:t>Meeting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88FD714F374E4EA6A7FBA403AB38FAD8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r w:rsidR="00675848">
        <w:rPr>
          <w:rStyle w:val="SubtleReference"/>
        </w:rPr>
        <w:t>02</w:t>
      </w:r>
    </w:p>
    <w:p w:rsidR="00A979E1" w:rsidRDefault="001F4488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1A37158B114C4DB9BCCC28B3FEF463BB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D73991">
        <w:rPr>
          <w:rStyle w:val="SubtleEmphasis"/>
        </w:rPr>
        <w:t>4 Feb</w:t>
      </w:r>
      <w:r w:rsidR="00764644">
        <w:rPr>
          <w:rStyle w:val="SubtleEmphasis"/>
        </w:rPr>
        <w:t xml:space="preserve"> 2022</w:t>
      </w:r>
      <w:r w:rsidR="00A979E1" w:rsidRPr="003665F5">
        <w:rPr>
          <w:rStyle w:val="SubtleEmphasis"/>
        </w:rPr>
        <w:t xml:space="preserve"> | </w:t>
      </w:r>
      <w:r w:rsidR="00764644">
        <w:rPr>
          <w:rStyle w:val="SubtleEmphasis"/>
        </w:rPr>
        <w:t>10:00 A.M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A231AF8970F9422D9B539FF0780B1C86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50992BD13A1949CFBB911030D8D84223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348DE">
            <w:rPr>
              <w:rStyle w:val="SubtleEmphasis"/>
            </w:rPr>
            <w:t xml:space="preserve">Software Department </w:t>
          </w:r>
          <w:r w:rsidR="00675848">
            <w:rPr>
              <w:rStyle w:val="SubtleEmphasis"/>
            </w:rPr>
            <w:t>Seminar Library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8351C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1F4488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1F00B3A18D73475DB1502A38B0F0429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  <w:tr w:rsidR="00A979E1" w:rsidTr="008351C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1F4488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80D371ED3C924353913E53594477C17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r>
                    <w:t>formal</w:t>
                  </w:r>
                </w:p>
              </w:tc>
            </w:tr>
            <w:tr w:rsidR="00A979E1" w:rsidTr="008351CB">
              <w:sdt>
                <w:sdtPr>
                  <w:alias w:val="Facilitator:"/>
                  <w:tag w:val="Facilitator:"/>
                  <w:id w:val="-1618515975"/>
                  <w:placeholder>
                    <w:docPart w:val="739D4F28F62C44028746DED173B9EA6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03992" w:rsidP="00203992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  <w:tr w:rsidR="00A979E1" w:rsidTr="008351CB">
              <w:sdt>
                <w:sdtPr>
                  <w:alias w:val="Note taker:"/>
                  <w:tag w:val="Note taker:"/>
                  <w:id w:val="-1961940283"/>
                  <w:placeholder>
                    <w:docPart w:val="AD9CF6B0F408439F93958165713F451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Nimra</w:t>
                  </w:r>
                  <w:proofErr w:type="spellEnd"/>
                </w:p>
              </w:tc>
            </w:tr>
            <w:tr w:rsidR="00A979E1" w:rsidTr="008351CB">
              <w:sdt>
                <w:sdtPr>
                  <w:alias w:val="Timekeeper:"/>
                  <w:tag w:val="Timekeeper:"/>
                  <w:id w:val="2113625791"/>
                  <w:placeholder>
                    <w:docPart w:val="F6A590D6D52644DD921E93DB8207727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2348DE" w:rsidP="002348DE">
                  <w:pPr>
                    <w:spacing w:after="0"/>
                  </w:pPr>
                  <w:proofErr w:type="spellStart"/>
                  <w:r>
                    <w:t>Ibraheem</w:t>
                  </w:r>
                  <w:proofErr w:type="spellEnd"/>
                </w:p>
              </w:tc>
            </w:tr>
          </w:tbl>
          <w:p w:rsidR="00A979E1" w:rsidRDefault="00A979E1" w:rsidP="008351C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1F4488" w:rsidP="008351CB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B5AF9E773D1C4577BB7FB909E4CAB8D4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2348DE" w:rsidRDefault="002348DE" w:rsidP="002348DE">
            <w:pPr>
              <w:spacing w:after="0"/>
            </w:pPr>
            <w:proofErr w:type="spellStart"/>
            <w:r>
              <w:t>Maha</w:t>
            </w:r>
            <w:proofErr w:type="spellEnd"/>
            <w:r>
              <w:t xml:space="preserve"> </w:t>
            </w:r>
          </w:p>
          <w:p w:rsidR="002348DE" w:rsidRDefault="002348DE" w:rsidP="002348DE">
            <w:pPr>
              <w:spacing w:after="0"/>
            </w:pPr>
            <w:proofErr w:type="spellStart"/>
            <w:r>
              <w:t>Asim</w:t>
            </w:r>
            <w:proofErr w:type="spellEnd"/>
            <w:r>
              <w:t xml:space="preserve"> </w:t>
            </w:r>
          </w:p>
          <w:p w:rsidR="002348DE" w:rsidRDefault="002348DE" w:rsidP="002348DE">
            <w:pPr>
              <w:spacing w:after="0"/>
            </w:pPr>
            <w:r>
              <w:t>Aqib</w:t>
            </w:r>
          </w:p>
          <w:p w:rsidR="00203992" w:rsidRDefault="00203992" w:rsidP="002348DE">
            <w:pPr>
              <w:spacing w:after="0"/>
            </w:pPr>
            <w:proofErr w:type="spellStart"/>
            <w:r>
              <w:t>Nimra</w:t>
            </w:r>
            <w:proofErr w:type="spellEnd"/>
          </w:p>
          <w:p w:rsidR="002348DE" w:rsidRDefault="002348DE" w:rsidP="002348DE">
            <w:pPr>
              <w:spacing w:after="0"/>
            </w:pPr>
          </w:p>
        </w:tc>
      </w:tr>
    </w:tbl>
    <w:p w:rsidR="00A979E1" w:rsidRDefault="001F4488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272F9F1A7C2640629E99597F3272814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:rsidR="00A979E1" w:rsidRDefault="001F4488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41D6B238C47B40DF8188DC05D2D8577B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6B9C102B144245BFB2D60FD72EA6AFC8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75848">
            <w:rPr>
              <w:rStyle w:val="SubtleEmphasis"/>
            </w:rPr>
            <w:t>20</w:t>
          </w:r>
          <w:r w:rsidR="002348DE">
            <w:rPr>
              <w:rStyle w:val="SubtleEmphasis"/>
            </w:rPr>
            <w:t xml:space="preserve"> </w:t>
          </w:r>
          <w:proofErr w:type="spellStart"/>
          <w:r w:rsidR="002348DE">
            <w:rPr>
              <w:rStyle w:val="SubtleEmphasis"/>
            </w:rPr>
            <w:t>mins</w:t>
          </w:r>
          <w:proofErr w:type="spellEnd"/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99643DFA23E241248B71B6E1615D1C9A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675848">
        <w:rPr>
          <w:rStyle w:val="SubtleEmphasis"/>
        </w:rPr>
        <w:t xml:space="preserve">Script </w:t>
      </w:r>
      <w:r w:rsidR="00A979E1">
        <w:t xml:space="preserve">| </w:t>
      </w:r>
      <w:sdt>
        <w:sdtPr>
          <w:alias w:val="Agenda 1, presenter:"/>
          <w:tag w:val="Agenda 1, presenter:"/>
          <w:id w:val="-1972813609"/>
          <w:placeholder>
            <w:docPart w:val="4F8EFE747EEC4C568907F6AED70191E1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348DE">
        <w:rPr>
          <w:rStyle w:val="SubtleEmphasis"/>
        </w:rPr>
        <w:t xml:space="preserve"> </w:t>
      </w:r>
      <w:proofErr w:type="spellStart"/>
      <w:r w:rsidR="00675848">
        <w:rPr>
          <w:rStyle w:val="SubtleEmphasis"/>
        </w:rPr>
        <w:t>Nimra</w:t>
      </w:r>
      <w:proofErr w:type="spellEnd"/>
    </w:p>
    <w:p w:rsidR="00A979E1" w:rsidRDefault="00675848" w:rsidP="00203992">
      <w:proofErr w:type="gramStart"/>
      <w:r>
        <w:t>Initial  script</w:t>
      </w:r>
      <w:proofErr w:type="gramEnd"/>
      <w:r w:rsidR="00764644">
        <w:t>.</w:t>
      </w:r>
      <w:r>
        <w:t xml:space="preserve"> 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1F4488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38297CA5495D4777B29A9527880FA631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0E0E773830EB4E3C9B37AED11635CAD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044B56A81B684494BC8D9B058931574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675848" w:rsidP="00203992">
            <w:pPr>
              <w:ind w:left="0"/>
            </w:pPr>
            <w:r>
              <w:t xml:space="preserve">Script Presentation </w:t>
            </w:r>
          </w:p>
        </w:tc>
        <w:tc>
          <w:tcPr>
            <w:tcW w:w="2250" w:type="dxa"/>
          </w:tcPr>
          <w:p w:rsidR="00A979E1" w:rsidRPr="00E52810" w:rsidRDefault="00675848" w:rsidP="00203992">
            <w:pPr>
              <w:ind w:left="0"/>
            </w:pPr>
            <w:proofErr w:type="spellStart"/>
            <w:r>
              <w:t>Nimra</w:t>
            </w:r>
            <w:proofErr w:type="spellEnd"/>
          </w:p>
        </w:tc>
        <w:tc>
          <w:tcPr>
            <w:tcW w:w="2250" w:type="dxa"/>
          </w:tcPr>
          <w:p w:rsidR="00A979E1" w:rsidRPr="00E52810" w:rsidRDefault="00D73991" w:rsidP="00203992">
            <w:pPr>
              <w:ind w:left="0"/>
            </w:pPr>
            <w:r>
              <w:t xml:space="preserve"> 7</w:t>
            </w:r>
            <w:r w:rsidR="00675848">
              <w:t xml:space="preserve"> Feb</w:t>
            </w:r>
            <w:r w:rsidR="00203992">
              <w:t xml:space="preserve"> 2022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1F4488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E5D4A95812A1407AAAC35E8CB6A496A4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7CBF835F4467484FAB65AAED2593652E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675848">
            <w:rPr>
              <w:rStyle w:val="SubtleEmphasis"/>
            </w:rPr>
            <w:t>20</w:t>
          </w:r>
          <w:r w:rsidR="00764644">
            <w:rPr>
              <w:rStyle w:val="SubtleEmphasis"/>
            </w:rPr>
            <w:t xml:space="preserve"> </w:t>
          </w:r>
          <w:proofErr w:type="spellStart"/>
          <w:r w:rsidR="00764644">
            <w:rPr>
              <w:rStyle w:val="SubtleEmphasis"/>
            </w:rPr>
            <w:t>mins</w:t>
          </w:r>
          <w:proofErr w:type="spellEnd"/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85EAE096E32C4A37AEE001B5E19C239B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D73991">
        <w:rPr>
          <w:rStyle w:val="SubtleEmphasis"/>
        </w:rPr>
        <w:t xml:space="preserve">Understanding the Script and apply the domain knowledge 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E803245DA58A4E6D993C54A6E08C40AC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proofErr w:type="spellStart"/>
      <w:r w:rsidR="00D73991">
        <w:rPr>
          <w:rStyle w:val="SubtleEmphasis"/>
        </w:rPr>
        <w:t>Nimra</w:t>
      </w:r>
      <w:proofErr w:type="spellEnd"/>
    </w:p>
    <w:p w:rsidR="00764644" w:rsidRDefault="00764644" w:rsidP="00764644">
      <w:pPr>
        <w:ind w:left="0"/>
      </w:pPr>
    </w:p>
    <w:p w:rsidR="00D73991" w:rsidRDefault="00D73991" w:rsidP="00764644">
      <w:pPr>
        <w:ind w:left="0"/>
      </w:pPr>
      <w:r>
        <w:t xml:space="preserve">Presenting </w:t>
      </w:r>
      <w:proofErr w:type="gramStart"/>
      <w:r>
        <w:t>script ,</w:t>
      </w:r>
      <w:proofErr w:type="gramEnd"/>
      <w:r>
        <w:t xml:space="preserve"> framing the scenes and finalizing the characters with dialogs.</w:t>
      </w:r>
    </w:p>
    <w:p w:rsidR="00764644" w:rsidRDefault="00764644" w:rsidP="00764644">
      <w:pPr>
        <w:ind w:left="0"/>
      </w:pPr>
    </w:p>
    <w:p w:rsidR="00764644" w:rsidRDefault="00764644" w:rsidP="00764644">
      <w:pPr>
        <w:ind w:left="0"/>
      </w:pPr>
      <w:proofErr w:type="gramStart"/>
      <w:r>
        <w:t>Conclusion :</w:t>
      </w:r>
      <w:bookmarkStart w:id="0" w:name="_GoBack"/>
      <w:bookmarkEnd w:id="0"/>
      <w:proofErr w:type="gramEnd"/>
    </w:p>
    <w:p w:rsidR="00764644" w:rsidRDefault="001739AC" w:rsidP="00764644">
      <w:pPr>
        <w:ind w:left="0"/>
      </w:pPr>
      <w:r>
        <w:t xml:space="preserve">Taking suggestions </w:t>
      </w:r>
      <w:proofErr w:type="gramStart"/>
      <w:r>
        <w:t xml:space="preserve">and  </w:t>
      </w:r>
      <w:r w:rsidR="00D73991">
        <w:t>Improving</w:t>
      </w:r>
      <w:proofErr w:type="gramEnd"/>
      <w:r w:rsidR="00D73991">
        <w:t xml:space="preserve"> the Initial Script and with consent of each group member.</w:t>
      </w:r>
    </w:p>
    <w:p w:rsidR="00764644" w:rsidRDefault="00764644" w:rsidP="00764644">
      <w:pPr>
        <w:ind w:left="0"/>
      </w:pPr>
      <w:r>
        <w:t xml:space="preserve"> </w:t>
      </w:r>
    </w:p>
    <w:sectPr w:rsidR="00764644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488" w:rsidRDefault="001F4488">
      <w:pPr>
        <w:spacing w:after="0"/>
      </w:pPr>
      <w:r>
        <w:separator/>
      </w:r>
    </w:p>
  </w:endnote>
  <w:endnote w:type="continuationSeparator" w:id="0">
    <w:p w:rsidR="001F4488" w:rsidRDefault="001F44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1CB" w:rsidRDefault="008351CB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7399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488" w:rsidRDefault="001F4488">
      <w:pPr>
        <w:spacing w:after="0"/>
      </w:pPr>
      <w:r>
        <w:separator/>
      </w:r>
    </w:p>
  </w:footnote>
  <w:footnote w:type="continuationSeparator" w:id="0">
    <w:p w:rsidR="001F4488" w:rsidRDefault="001F44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DE"/>
    <w:rsid w:val="00070820"/>
    <w:rsid w:val="001005E5"/>
    <w:rsid w:val="00107A25"/>
    <w:rsid w:val="001118FD"/>
    <w:rsid w:val="00152CC8"/>
    <w:rsid w:val="001739AC"/>
    <w:rsid w:val="0017681F"/>
    <w:rsid w:val="001C4546"/>
    <w:rsid w:val="001F4488"/>
    <w:rsid w:val="00203992"/>
    <w:rsid w:val="002348DE"/>
    <w:rsid w:val="002B6C94"/>
    <w:rsid w:val="002E7469"/>
    <w:rsid w:val="002F4ABE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75848"/>
    <w:rsid w:val="006928B4"/>
    <w:rsid w:val="006D571F"/>
    <w:rsid w:val="006F5A3F"/>
    <w:rsid w:val="00714174"/>
    <w:rsid w:val="007253CC"/>
    <w:rsid w:val="00764644"/>
    <w:rsid w:val="00791800"/>
    <w:rsid w:val="007B1537"/>
    <w:rsid w:val="008351CB"/>
    <w:rsid w:val="008431CB"/>
    <w:rsid w:val="008E2FAF"/>
    <w:rsid w:val="0093449B"/>
    <w:rsid w:val="009916AE"/>
    <w:rsid w:val="00A979E1"/>
    <w:rsid w:val="00B45E12"/>
    <w:rsid w:val="00C9013A"/>
    <w:rsid w:val="00CB50F2"/>
    <w:rsid w:val="00CF5C61"/>
    <w:rsid w:val="00D6466C"/>
    <w:rsid w:val="00D73991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75C8"/>
  <w15:chartTrackingRefBased/>
  <w15:docId w15:val="{5B5E1913-798E-4C0C-A110-548AB12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FD714F374E4EA6A7FBA403AB38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6B23-44EE-4FD5-BA04-1BCDD1D54442}"/>
      </w:docPartPr>
      <w:docPartBody>
        <w:p w:rsidR="009E53BD" w:rsidRDefault="0012540D">
          <w:pPr>
            <w:pStyle w:val="88FD714F374E4EA6A7FBA403AB38FAD8"/>
          </w:pPr>
          <w:r>
            <w:t>|</w:t>
          </w:r>
        </w:p>
      </w:docPartBody>
    </w:docPart>
    <w:docPart>
      <w:docPartPr>
        <w:name w:val="1A37158B114C4DB9BCCC28B3FEF4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88A32-FB6D-4621-A1EC-5241542E0227}"/>
      </w:docPartPr>
      <w:docPartBody>
        <w:p w:rsidR="009E53BD" w:rsidRDefault="0012540D">
          <w:pPr>
            <w:pStyle w:val="1A37158B114C4DB9BCCC28B3FEF463BB"/>
          </w:pPr>
          <w:r>
            <w:t>Meeting date | time</w:t>
          </w:r>
        </w:p>
      </w:docPartBody>
    </w:docPart>
    <w:docPart>
      <w:docPartPr>
        <w:name w:val="A231AF8970F9422D9B539FF0780B1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0915-72A7-4326-8EF0-F7980D4EDE47}"/>
      </w:docPartPr>
      <w:docPartBody>
        <w:p w:rsidR="009E53BD" w:rsidRDefault="0012540D">
          <w:pPr>
            <w:pStyle w:val="A231AF8970F9422D9B539FF0780B1C86"/>
          </w:pPr>
          <w:r>
            <w:t>Meeting location</w:t>
          </w:r>
        </w:p>
      </w:docPartBody>
    </w:docPart>
    <w:docPart>
      <w:docPartPr>
        <w:name w:val="50992BD13A1949CFBB911030D8D84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5D1D-1A17-489D-893C-91869C48221C}"/>
      </w:docPartPr>
      <w:docPartBody>
        <w:p w:rsidR="009E53BD" w:rsidRDefault="0012540D">
          <w:pPr>
            <w:pStyle w:val="50992BD13A1949CFBB911030D8D84223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1F00B3A18D73475DB1502A38B0F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1006-4404-4332-AE14-7BA27D84D2DE}"/>
      </w:docPartPr>
      <w:docPartBody>
        <w:p w:rsidR="009E53BD" w:rsidRDefault="0012540D">
          <w:pPr>
            <w:pStyle w:val="1F00B3A18D73475DB1502A38B0F04299"/>
          </w:pPr>
          <w:r w:rsidRPr="00A979E1">
            <w:t>Meeting called by</w:t>
          </w:r>
        </w:p>
      </w:docPartBody>
    </w:docPart>
    <w:docPart>
      <w:docPartPr>
        <w:name w:val="80D371ED3C924353913E53594477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261E8-4FDA-4196-A124-2A0772D630C3}"/>
      </w:docPartPr>
      <w:docPartBody>
        <w:p w:rsidR="009E53BD" w:rsidRDefault="0012540D">
          <w:pPr>
            <w:pStyle w:val="80D371ED3C924353913E53594477C175"/>
          </w:pPr>
          <w:r w:rsidRPr="00A979E1">
            <w:t>Type of meeting</w:t>
          </w:r>
        </w:p>
      </w:docPartBody>
    </w:docPart>
    <w:docPart>
      <w:docPartPr>
        <w:name w:val="739D4F28F62C44028746DED173B9E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C7A84-7202-45F1-BBFD-D37820E3A000}"/>
      </w:docPartPr>
      <w:docPartBody>
        <w:p w:rsidR="009E53BD" w:rsidRDefault="0012540D">
          <w:pPr>
            <w:pStyle w:val="739D4F28F62C44028746DED173B9EA68"/>
          </w:pPr>
          <w:r w:rsidRPr="00A979E1">
            <w:t>Facilitator</w:t>
          </w:r>
        </w:p>
      </w:docPartBody>
    </w:docPart>
    <w:docPart>
      <w:docPartPr>
        <w:name w:val="AD9CF6B0F408439F93958165713F4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7E106-641A-4104-ADFD-A69E79DFBC83}"/>
      </w:docPartPr>
      <w:docPartBody>
        <w:p w:rsidR="009E53BD" w:rsidRDefault="0012540D">
          <w:pPr>
            <w:pStyle w:val="AD9CF6B0F408439F93958165713F451C"/>
          </w:pPr>
          <w:r w:rsidRPr="00A979E1">
            <w:t>Note taker</w:t>
          </w:r>
        </w:p>
      </w:docPartBody>
    </w:docPart>
    <w:docPart>
      <w:docPartPr>
        <w:name w:val="F6A590D6D52644DD921E93DB82077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C3080-35DD-4AB3-AF5C-099AA28BB213}"/>
      </w:docPartPr>
      <w:docPartBody>
        <w:p w:rsidR="009E53BD" w:rsidRDefault="0012540D">
          <w:pPr>
            <w:pStyle w:val="F6A590D6D52644DD921E93DB82077278"/>
          </w:pPr>
          <w:r w:rsidRPr="00A979E1">
            <w:t>Timekeeper</w:t>
          </w:r>
        </w:p>
      </w:docPartBody>
    </w:docPart>
    <w:docPart>
      <w:docPartPr>
        <w:name w:val="B5AF9E773D1C4577BB7FB909E4CA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C77-1E40-4D43-A4F1-0CFCB1DC1D2B}"/>
      </w:docPartPr>
      <w:docPartBody>
        <w:p w:rsidR="009E53BD" w:rsidRDefault="0012540D">
          <w:pPr>
            <w:pStyle w:val="B5AF9E773D1C4577BB7FB909E4CAB8D4"/>
          </w:pPr>
          <w:r w:rsidRPr="00137619">
            <w:t>Attendees</w:t>
          </w:r>
        </w:p>
      </w:docPartBody>
    </w:docPart>
    <w:docPart>
      <w:docPartPr>
        <w:name w:val="272F9F1A7C2640629E99597F3272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6B999-96E9-4196-BE6F-744F3310265B}"/>
      </w:docPartPr>
      <w:docPartBody>
        <w:p w:rsidR="009E53BD" w:rsidRDefault="0012540D">
          <w:pPr>
            <w:pStyle w:val="272F9F1A7C2640629E99597F32728147"/>
          </w:pPr>
          <w:r>
            <w:t>Agenda topics</w:t>
          </w:r>
        </w:p>
      </w:docPartBody>
    </w:docPart>
    <w:docPart>
      <w:docPartPr>
        <w:name w:val="41D6B238C47B40DF8188DC05D2D85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DEC63-81C5-4B5B-863B-36F4824C1CFE}"/>
      </w:docPartPr>
      <w:docPartBody>
        <w:p w:rsidR="009E53BD" w:rsidRDefault="0012540D">
          <w:pPr>
            <w:pStyle w:val="41D6B238C47B40DF8188DC05D2D8577B"/>
          </w:pPr>
          <w:r>
            <w:t>Time allotted</w:t>
          </w:r>
        </w:p>
      </w:docPartBody>
    </w:docPart>
    <w:docPart>
      <w:docPartPr>
        <w:name w:val="6B9C102B144245BFB2D60FD72EA6A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3A660-E3DB-4A40-B760-0107EB7E91A7}"/>
      </w:docPartPr>
      <w:docPartBody>
        <w:p w:rsidR="009E53BD" w:rsidRDefault="0012540D">
          <w:pPr>
            <w:pStyle w:val="6B9C102B144245BFB2D60FD72EA6AFC8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99643DFA23E241248B71B6E1615D1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7406-D18E-4DFC-8CEC-3AE1AD395FD9}"/>
      </w:docPartPr>
      <w:docPartBody>
        <w:p w:rsidR="009E53BD" w:rsidRDefault="0012540D">
          <w:pPr>
            <w:pStyle w:val="99643DFA23E241248B71B6E1615D1C9A"/>
          </w:pPr>
          <w:r>
            <w:t>Agenda topic</w:t>
          </w:r>
        </w:p>
      </w:docPartBody>
    </w:docPart>
    <w:docPart>
      <w:docPartPr>
        <w:name w:val="4F8EFE747EEC4C568907F6AED7019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4F061-B5F3-4D4A-840F-3CFF7DF1CFF2}"/>
      </w:docPartPr>
      <w:docPartBody>
        <w:p w:rsidR="009E53BD" w:rsidRDefault="0012540D">
          <w:pPr>
            <w:pStyle w:val="4F8EFE747EEC4C568907F6AED70191E1"/>
          </w:pPr>
          <w:r>
            <w:t>Presenter</w:t>
          </w:r>
        </w:p>
      </w:docPartBody>
    </w:docPart>
    <w:docPart>
      <w:docPartPr>
        <w:name w:val="38297CA5495D4777B29A9527880FA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EA92-4385-4CE2-9D66-21BB7D8E15B8}"/>
      </w:docPartPr>
      <w:docPartBody>
        <w:p w:rsidR="009E53BD" w:rsidRDefault="0012540D">
          <w:pPr>
            <w:pStyle w:val="38297CA5495D4777B29A9527880FA631"/>
          </w:pPr>
          <w:r w:rsidRPr="00E52810">
            <w:t>Action items</w:t>
          </w:r>
        </w:p>
      </w:docPartBody>
    </w:docPart>
    <w:docPart>
      <w:docPartPr>
        <w:name w:val="0E0E773830EB4E3C9B37AED11635C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D039-150C-48DE-BF12-3EBC26623EFA}"/>
      </w:docPartPr>
      <w:docPartBody>
        <w:p w:rsidR="009E53BD" w:rsidRDefault="0012540D">
          <w:pPr>
            <w:pStyle w:val="0E0E773830EB4E3C9B37AED11635CAD8"/>
          </w:pPr>
          <w:r w:rsidRPr="00E52810">
            <w:t>Person responsible</w:t>
          </w:r>
        </w:p>
      </w:docPartBody>
    </w:docPart>
    <w:docPart>
      <w:docPartPr>
        <w:name w:val="044B56A81B684494BC8D9B058931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0B76-E534-4F16-A564-875C1568647E}"/>
      </w:docPartPr>
      <w:docPartBody>
        <w:p w:rsidR="009E53BD" w:rsidRDefault="0012540D">
          <w:pPr>
            <w:pStyle w:val="044B56A81B684494BC8D9B058931574E"/>
          </w:pPr>
          <w:r w:rsidRPr="00E52810">
            <w:t>Deadline</w:t>
          </w:r>
        </w:p>
      </w:docPartBody>
    </w:docPart>
    <w:docPart>
      <w:docPartPr>
        <w:name w:val="E5D4A95812A1407AAAC35E8CB6A49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C5691-D9B7-4259-82B8-2AB1E1FAC760}"/>
      </w:docPartPr>
      <w:docPartBody>
        <w:p w:rsidR="009E53BD" w:rsidRDefault="0012540D">
          <w:pPr>
            <w:pStyle w:val="E5D4A95812A1407AAAC35E8CB6A496A4"/>
          </w:pPr>
          <w:r>
            <w:t>Time allotted</w:t>
          </w:r>
        </w:p>
      </w:docPartBody>
    </w:docPart>
    <w:docPart>
      <w:docPartPr>
        <w:name w:val="7CBF835F4467484FAB65AAED2593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7341-D9D3-4233-89E1-AEAB9E5BAC9A}"/>
      </w:docPartPr>
      <w:docPartBody>
        <w:p w:rsidR="009E53BD" w:rsidRDefault="0012540D">
          <w:pPr>
            <w:pStyle w:val="7CBF835F4467484FAB65AAED2593652E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85EAE096E32C4A37AEE001B5E19C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82DC-47B5-4E3E-86B6-35327A36D6C7}"/>
      </w:docPartPr>
      <w:docPartBody>
        <w:p w:rsidR="009E53BD" w:rsidRDefault="0012540D">
          <w:pPr>
            <w:pStyle w:val="85EAE096E32C4A37AEE001B5E19C239B"/>
          </w:pPr>
          <w:r>
            <w:t>Agenda topic</w:t>
          </w:r>
        </w:p>
      </w:docPartBody>
    </w:docPart>
    <w:docPart>
      <w:docPartPr>
        <w:name w:val="E803245DA58A4E6D993C54A6E08C4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0B19B-5215-47D3-AF3D-DC4E088A3F49}"/>
      </w:docPartPr>
      <w:docPartBody>
        <w:p w:rsidR="009E53BD" w:rsidRDefault="0012540D">
          <w:pPr>
            <w:pStyle w:val="E803245DA58A4E6D993C54A6E08C40AC"/>
          </w:pPr>
          <w:r>
            <w:t>Presenter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0D"/>
    <w:rsid w:val="0012540D"/>
    <w:rsid w:val="009E53BD"/>
    <w:rsid w:val="00C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90AE3776D47DE942C3A741CA1D53B">
    <w:name w:val="87490AE3776D47DE942C3A741CA1D53B"/>
  </w:style>
  <w:style w:type="paragraph" w:customStyle="1" w:styleId="88FD714F374E4EA6A7FBA403AB38FAD8">
    <w:name w:val="88FD714F374E4EA6A7FBA403AB38FAD8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5E660C61E4314582B2D1A31E00D46EA8">
    <w:name w:val="5E660C61E4314582B2D1A31E00D46EA8"/>
  </w:style>
  <w:style w:type="paragraph" w:customStyle="1" w:styleId="1A37158B114C4DB9BCCC28B3FEF463BB">
    <w:name w:val="1A37158B114C4DB9BCCC28B3FEF463BB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BA546CA3A75F4399A41E34214E139CB1">
    <w:name w:val="BA546CA3A75F4399A41E34214E139CB1"/>
  </w:style>
  <w:style w:type="paragraph" w:customStyle="1" w:styleId="4BACA8E53CA140B3A8623DC066E57CFA">
    <w:name w:val="4BACA8E53CA140B3A8623DC066E57CFA"/>
  </w:style>
  <w:style w:type="paragraph" w:customStyle="1" w:styleId="A231AF8970F9422D9B539FF0780B1C86">
    <w:name w:val="A231AF8970F9422D9B539FF0780B1C86"/>
  </w:style>
  <w:style w:type="paragraph" w:customStyle="1" w:styleId="50992BD13A1949CFBB911030D8D84223">
    <w:name w:val="50992BD13A1949CFBB911030D8D84223"/>
  </w:style>
  <w:style w:type="paragraph" w:customStyle="1" w:styleId="1F00B3A18D73475DB1502A38B0F04299">
    <w:name w:val="1F00B3A18D73475DB1502A38B0F04299"/>
  </w:style>
  <w:style w:type="paragraph" w:customStyle="1" w:styleId="86D66EF3CE6F4EBFB47435AA12B00118">
    <w:name w:val="86D66EF3CE6F4EBFB47435AA12B00118"/>
  </w:style>
  <w:style w:type="paragraph" w:customStyle="1" w:styleId="80D371ED3C924353913E53594477C175">
    <w:name w:val="80D371ED3C924353913E53594477C175"/>
  </w:style>
  <w:style w:type="paragraph" w:customStyle="1" w:styleId="F8D523E701F54A77B3D5C953EAC3ECB0">
    <w:name w:val="F8D523E701F54A77B3D5C953EAC3ECB0"/>
  </w:style>
  <w:style w:type="paragraph" w:customStyle="1" w:styleId="739D4F28F62C44028746DED173B9EA68">
    <w:name w:val="739D4F28F62C44028746DED173B9EA68"/>
  </w:style>
  <w:style w:type="paragraph" w:customStyle="1" w:styleId="AD9CF6B0F408439F93958165713F451C">
    <w:name w:val="AD9CF6B0F408439F93958165713F451C"/>
  </w:style>
  <w:style w:type="paragraph" w:customStyle="1" w:styleId="F6A590D6D52644DD921E93DB82077278">
    <w:name w:val="F6A590D6D52644DD921E93DB82077278"/>
  </w:style>
  <w:style w:type="paragraph" w:customStyle="1" w:styleId="B5AF9E773D1C4577BB7FB909E4CAB8D4">
    <w:name w:val="B5AF9E773D1C4577BB7FB909E4CAB8D4"/>
  </w:style>
  <w:style w:type="paragraph" w:customStyle="1" w:styleId="5CDE78CA7A5D41A190C8EAF1167E6F08">
    <w:name w:val="5CDE78CA7A5D41A190C8EAF1167E6F08"/>
  </w:style>
  <w:style w:type="paragraph" w:customStyle="1" w:styleId="272F9F1A7C2640629E99597F32728147">
    <w:name w:val="272F9F1A7C2640629E99597F32728147"/>
  </w:style>
  <w:style w:type="paragraph" w:customStyle="1" w:styleId="41D6B238C47B40DF8188DC05D2D8577B">
    <w:name w:val="41D6B238C47B40DF8188DC05D2D8577B"/>
  </w:style>
  <w:style w:type="paragraph" w:customStyle="1" w:styleId="6B9C102B144245BFB2D60FD72EA6AFC8">
    <w:name w:val="6B9C102B144245BFB2D60FD72EA6AFC8"/>
  </w:style>
  <w:style w:type="paragraph" w:customStyle="1" w:styleId="99643DFA23E241248B71B6E1615D1C9A">
    <w:name w:val="99643DFA23E241248B71B6E1615D1C9A"/>
  </w:style>
  <w:style w:type="paragraph" w:customStyle="1" w:styleId="D44F611242804606889BD4FAC61E7F1F">
    <w:name w:val="D44F611242804606889BD4FAC61E7F1F"/>
  </w:style>
  <w:style w:type="paragraph" w:customStyle="1" w:styleId="4F8EFE747EEC4C568907F6AED70191E1">
    <w:name w:val="4F8EFE747EEC4C568907F6AED70191E1"/>
  </w:style>
  <w:style w:type="paragraph" w:customStyle="1" w:styleId="50DD8D4DFDC04748B96295B79DE35C66">
    <w:name w:val="50DD8D4DFDC04748B96295B79DE35C66"/>
  </w:style>
  <w:style w:type="paragraph" w:customStyle="1" w:styleId="0F44C014483243F4AB0A6DB539A1AC41">
    <w:name w:val="0F44C014483243F4AB0A6DB539A1AC41"/>
  </w:style>
  <w:style w:type="paragraph" w:customStyle="1" w:styleId="86616FE1F1C84F69A92D6BE58EB188FC">
    <w:name w:val="86616FE1F1C84F69A92D6BE58EB188FC"/>
  </w:style>
  <w:style w:type="paragraph" w:customStyle="1" w:styleId="F4C504FDB46343569ED6B6F366ECABB7">
    <w:name w:val="F4C504FDB46343569ED6B6F366ECABB7"/>
  </w:style>
  <w:style w:type="paragraph" w:customStyle="1" w:styleId="2A50A2DC033345FAA84B61AEF9383595">
    <w:name w:val="2A50A2DC033345FAA84B61AEF9383595"/>
  </w:style>
  <w:style w:type="paragraph" w:customStyle="1" w:styleId="38297CA5495D4777B29A9527880FA631">
    <w:name w:val="38297CA5495D4777B29A9527880FA631"/>
  </w:style>
  <w:style w:type="paragraph" w:customStyle="1" w:styleId="0E0E773830EB4E3C9B37AED11635CAD8">
    <w:name w:val="0E0E773830EB4E3C9B37AED11635CAD8"/>
  </w:style>
  <w:style w:type="paragraph" w:customStyle="1" w:styleId="044B56A81B684494BC8D9B058931574E">
    <w:name w:val="044B56A81B684494BC8D9B058931574E"/>
  </w:style>
  <w:style w:type="paragraph" w:customStyle="1" w:styleId="4127A1188FBA4E8786D7E4AB213DCF95">
    <w:name w:val="4127A1188FBA4E8786D7E4AB213DCF95"/>
  </w:style>
  <w:style w:type="paragraph" w:customStyle="1" w:styleId="E79508CFCDA04AE29D2225778501B059">
    <w:name w:val="E79508CFCDA04AE29D2225778501B059"/>
  </w:style>
  <w:style w:type="paragraph" w:customStyle="1" w:styleId="9393823EB3014C69870A82AA24BA5B40">
    <w:name w:val="9393823EB3014C69870A82AA24BA5B40"/>
  </w:style>
  <w:style w:type="paragraph" w:customStyle="1" w:styleId="DB6FAFD7251248FB88D0D09ACF982C10">
    <w:name w:val="DB6FAFD7251248FB88D0D09ACF982C10"/>
  </w:style>
  <w:style w:type="paragraph" w:customStyle="1" w:styleId="24045DD2301840E584663B0C9CE05EA6">
    <w:name w:val="24045DD2301840E584663B0C9CE05EA6"/>
  </w:style>
  <w:style w:type="paragraph" w:customStyle="1" w:styleId="EAAA7073459E4CCC99EEC67EEA913AAB">
    <w:name w:val="EAAA7073459E4CCC99EEC67EEA913AAB"/>
  </w:style>
  <w:style w:type="paragraph" w:customStyle="1" w:styleId="E5D4A95812A1407AAAC35E8CB6A496A4">
    <w:name w:val="E5D4A95812A1407AAAC35E8CB6A496A4"/>
  </w:style>
  <w:style w:type="paragraph" w:customStyle="1" w:styleId="7CBF835F4467484FAB65AAED2593652E">
    <w:name w:val="7CBF835F4467484FAB65AAED2593652E"/>
  </w:style>
  <w:style w:type="paragraph" w:customStyle="1" w:styleId="85EAE096E32C4A37AEE001B5E19C239B">
    <w:name w:val="85EAE096E32C4A37AEE001B5E19C239B"/>
  </w:style>
  <w:style w:type="paragraph" w:customStyle="1" w:styleId="5106F32AAF8F43E1B18FBF76372E82F8">
    <w:name w:val="5106F32AAF8F43E1B18FBF76372E82F8"/>
  </w:style>
  <w:style w:type="paragraph" w:customStyle="1" w:styleId="E803245DA58A4E6D993C54A6E08C40AC">
    <w:name w:val="E803245DA58A4E6D993C54A6E08C40AC"/>
  </w:style>
  <w:style w:type="paragraph" w:customStyle="1" w:styleId="602BB52183A645488D4B35E4B7F53AA9">
    <w:name w:val="602BB52183A645488D4B35E4B7F53AA9"/>
  </w:style>
  <w:style w:type="paragraph" w:customStyle="1" w:styleId="916514F11C744FE79B61E9F3814788FC">
    <w:name w:val="916514F11C744FE79B61E9F3814788FC"/>
  </w:style>
  <w:style w:type="paragraph" w:customStyle="1" w:styleId="920938A4989540029092CFB432C29158">
    <w:name w:val="920938A4989540029092CFB432C29158"/>
  </w:style>
  <w:style w:type="paragraph" w:customStyle="1" w:styleId="97176B8B570747C6A6642D9D0FD05B50">
    <w:name w:val="97176B8B570747C6A6642D9D0FD05B50"/>
  </w:style>
  <w:style w:type="paragraph" w:customStyle="1" w:styleId="CC5C0D872D4A427183598BC662439C04">
    <w:name w:val="CC5C0D872D4A427183598BC662439C04"/>
  </w:style>
  <w:style w:type="paragraph" w:customStyle="1" w:styleId="DCB8B898E8424A10AAB95DA812940365">
    <w:name w:val="DCB8B898E8424A10AAB95DA812940365"/>
  </w:style>
  <w:style w:type="paragraph" w:customStyle="1" w:styleId="D2F9010B0AD244E098B17478D6823B43">
    <w:name w:val="D2F9010B0AD244E098B17478D6823B43"/>
  </w:style>
  <w:style w:type="paragraph" w:customStyle="1" w:styleId="7FA4B5500DB841178849D6C385F50B40">
    <w:name w:val="7FA4B5500DB841178849D6C385F50B40"/>
  </w:style>
  <w:style w:type="paragraph" w:customStyle="1" w:styleId="72840DB07A1A47B993850DC9F93032A4">
    <w:name w:val="72840DB07A1A47B993850DC9F93032A4"/>
  </w:style>
  <w:style w:type="paragraph" w:customStyle="1" w:styleId="36B49A87345742BEBD017C26A633A070">
    <w:name w:val="36B49A87345742BEBD017C26A633A070"/>
  </w:style>
  <w:style w:type="paragraph" w:customStyle="1" w:styleId="44F32BE8F99B48F98BE044306FF6DFA3">
    <w:name w:val="44F32BE8F99B48F98BE044306FF6DFA3"/>
  </w:style>
  <w:style w:type="paragraph" w:customStyle="1" w:styleId="A4A7FD9832094C968898E3CB5DB29704">
    <w:name w:val="A4A7FD9832094C968898E3CB5DB29704"/>
  </w:style>
  <w:style w:type="paragraph" w:customStyle="1" w:styleId="82F8C3ECE2F249E8A45E9A0891238B88">
    <w:name w:val="82F8C3ECE2F249E8A45E9A0891238B88"/>
  </w:style>
  <w:style w:type="paragraph" w:customStyle="1" w:styleId="AAD811E62C264CB390BF5E3B57507F9D">
    <w:name w:val="AAD811E62C264CB390BF5E3B57507F9D"/>
  </w:style>
  <w:style w:type="paragraph" w:customStyle="1" w:styleId="9F609BBF3E684453B64BDD4D16B03F73">
    <w:name w:val="9F609BBF3E684453B64BDD4D16B03F73"/>
  </w:style>
  <w:style w:type="paragraph" w:customStyle="1" w:styleId="F3C386AA32B74E328F37D75DED8B154A">
    <w:name w:val="F3C386AA32B74E328F37D75DED8B154A"/>
  </w:style>
  <w:style w:type="paragraph" w:customStyle="1" w:styleId="E4FFFF35A8DA442683358AF2AB496540">
    <w:name w:val="E4FFFF35A8DA442683358AF2AB496540"/>
  </w:style>
  <w:style w:type="paragraph" w:customStyle="1" w:styleId="8E063375B99A40C69BC250C09CB35F2D">
    <w:name w:val="8E063375B99A40C69BC250C09CB35F2D"/>
  </w:style>
  <w:style w:type="paragraph" w:customStyle="1" w:styleId="A5477517AEB34CE9A3B1AB26D1BA0F71">
    <w:name w:val="A5477517AEB34CE9A3B1AB26D1BA0F71"/>
  </w:style>
  <w:style w:type="paragraph" w:customStyle="1" w:styleId="DB75AB92E0B940A9A534F9F9DA500FC2">
    <w:name w:val="DB75AB92E0B940A9A534F9F9DA500FC2"/>
  </w:style>
  <w:style w:type="paragraph" w:customStyle="1" w:styleId="DBAC9B74E6D645129EEAB549E57A0DB7">
    <w:name w:val="DBAC9B74E6D645129EEAB549E57A0DB7"/>
  </w:style>
  <w:style w:type="paragraph" w:customStyle="1" w:styleId="ED59E5768A444094B30F7EE19F07D4B0">
    <w:name w:val="ED59E5768A444094B30F7EE19F07D4B0"/>
  </w:style>
  <w:style w:type="paragraph" w:customStyle="1" w:styleId="5A8D33BA84984FC28E93D2CBDD576644">
    <w:name w:val="5A8D33BA84984FC28E93D2CBDD576644"/>
  </w:style>
  <w:style w:type="paragraph" w:customStyle="1" w:styleId="DF575859AC8F43F395D92C5A1E9E2FE4">
    <w:name w:val="DF575859AC8F43F395D92C5A1E9E2FE4"/>
  </w:style>
  <w:style w:type="paragraph" w:customStyle="1" w:styleId="C9621CBB2FC146288DFE4197B2AF6E86">
    <w:name w:val="C9621CBB2FC146288DFE4197B2AF6E86"/>
  </w:style>
  <w:style w:type="paragraph" w:customStyle="1" w:styleId="8A4F303930DA4D89841E30CB8C8FA934">
    <w:name w:val="8A4F303930DA4D89841E30CB8C8FA934"/>
  </w:style>
  <w:style w:type="paragraph" w:customStyle="1" w:styleId="A582D342632245419F36F33A0B157D44">
    <w:name w:val="A582D342632245419F36F33A0B157D44"/>
  </w:style>
  <w:style w:type="paragraph" w:customStyle="1" w:styleId="D3BF86B0622F4DA9B3C900E9CF9668CB">
    <w:name w:val="D3BF86B0622F4DA9B3C900E9CF9668CB"/>
  </w:style>
  <w:style w:type="paragraph" w:customStyle="1" w:styleId="874EA32C97144F2EB5164A5B761E605E">
    <w:name w:val="874EA32C97144F2EB5164A5B761E605E"/>
  </w:style>
  <w:style w:type="paragraph" w:customStyle="1" w:styleId="A04E807BF3C0495291726E7373BE2057">
    <w:name w:val="A04E807BF3C0495291726E7373BE2057"/>
  </w:style>
  <w:style w:type="paragraph" w:customStyle="1" w:styleId="D7D9985BD1B448FEB7B509E9DF672E04">
    <w:name w:val="D7D9985BD1B448FEB7B509E9DF672E04"/>
  </w:style>
  <w:style w:type="paragraph" w:customStyle="1" w:styleId="E4F7BEA3243249A88B12C1EE154344D8">
    <w:name w:val="E4F7BEA3243249A88B12C1EE154344D8"/>
  </w:style>
  <w:style w:type="paragraph" w:customStyle="1" w:styleId="840E3AC246234D7D8C04B5A83ED749DB">
    <w:name w:val="840E3AC246234D7D8C04B5A83ED749DB"/>
  </w:style>
  <w:style w:type="paragraph" w:customStyle="1" w:styleId="3A7E489297124ED9B6DAE6B73B7E1839">
    <w:name w:val="3A7E489297124ED9B6DAE6B73B7E1839"/>
  </w:style>
  <w:style w:type="paragraph" w:customStyle="1" w:styleId="997814CAEE4E495381DF304C94F0EE90">
    <w:name w:val="997814CAEE4E495381DF304C94F0EE90"/>
  </w:style>
  <w:style w:type="paragraph" w:customStyle="1" w:styleId="D083D1AB8B9847E8B3EDC038D2A93A38">
    <w:name w:val="D083D1AB8B9847E8B3EDC038D2A93A38"/>
  </w:style>
  <w:style w:type="paragraph" w:customStyle="1" w:styleId="2E8A8574EAC2450FA7373325D7C95D62">
    <w:name w:val="2E8A8574EAC2450FA7373325D7C95D62"/>
  </w:style>
  <w:style w:type="paragraph" w:customStyle="1" w:styleId="73532D43F56E4E33A979A834B8E56FA5">
    <w:name w:val="73532D43F56E4E33A979A834B8E56FA5"/>
  </w:style>
  <w:style w:type="paragraph" w:customStyle="1" w:styleId="B8BF58F67EB748E18918C0B64B3C8D23">
    <w:name w:val="B8BF58F67EB748E18918C0B64B3C8D23"/>
  </w:style>
  <w:style w:type="paragraph" w:customStyle="1" w:styleId="F2C910678A1943D5A4949013DFA5A05E">
    <w:name w:val="F2C910678A1943D5A4949013DFA5A05E"/>
  </w:style>
  <w:style w:type="paragraph" w:customStyle="1" w:styleId="CE2DC0C9C854444DBEB666DA7872685D">
    <w:name w:val="CE2DC0C9C854444DBEB666DA7872685D"/>
  </w:style>
  <w:style w:type="paragraph" w:customStyle="1" w:styleId="574DCC4F5C2C4469B323BA90A2328CD5">
    <w:name w:val="574DCC4F5C2C4469B323BA90A2328CD5"/>
  </w:style>
  <w:style w:type="paragraph" w:customStyle="1" w:styleId="2E5B82F0984C4847AA70258DFA3B0B5C">
    <w:name w:val="2E5B82F0984C4847AA70258DFA3B0B5C"/>
  </w:style>
  <w:style w:type="paragraph" w:customStyle="1" w:styleId="42FBA24CD648476882317776CE9AE259">
    <w:name w:val="42FBA24CD648476882317776CE9AE259"/>
  </w:style>
  <w:style w:type="paragraph" w:customStyle="1" w:styleId="DA4031C5741F4D8C90BC8F7C638E52FD">
    <w:name w:val="DA4031C5741F4D8C90BC8F7C638E52FD"/>
  </w:style>
  <w:style w:type="paragraph" w:customStyle="1" w:styleId="AE6D5B1F59984F5CBADDD5F76C4641BC">
    <w:name w:val="AE6D5B1F59984F5CBADDD5F76C4641BC"/>
  </w:style>
  <w:style w:type="paragraph" w:customStyle="1" w:styleId="C50FE1E109D54EC5A27AC1C662006CCA">
    <w:name w:val="C50FE1E109D54EC5A27AC1C662006CCA"/>
  </w:style>
  <w:style w:type="paragraph" w:customStyle="1" w:styleId="6EECD68652E3480EABF625925309426C">
    <w:name w:val="6EECD68652E3480EABF625925309426C"/>
  </w:style>
  <w:style w:type="paragraph" w:customStyle="1" w:styleId="31BB10A2601E4F9F97132CC25D188551">
    <w:name w:val="31BB10A2601E4F9F97132CC25D188551"/>
  </w:style>
  <w:style w:type="paragraph" w:customStyle="1" w:styleId="12E7FAA0961E42CB8CAA1BA1DEE8D3FA">
    <w:name w:val="12E7FAA0961E42CB8CAA1BA1DEE8D3FA"/>
  </w:style>
  <w:style w:type="paragraph" w:customStyle="1" w:styleId="5C8508407EC9479C89FF75BB8A4193FB">
    <w:name w:val="5C8508407EC9479C89FF75BB8A4193FB"/>
  </w:style>
  <w:style w:type="paragraph" w:customStyle="1" w:styleId="C272CEC81320473092AB7DF69957DFFC">
    <w:name w:val="C272CEC81320473092AB7DF69957DFFC"/>
  </w:style>
  <w:style w:type="paragraph" w:customStyle="1" w:styleId="D62D3FA04F3647388413C035632F9E94">
    <w:name w:val="D62D3FA04F3647388413C035632F9E94"/>
  </w:style>
  <w:style w:type="paragraph" w:customStyle="1" w:styleId="08EEC143AB7E45B18812CA2394EE7814">
    <w:name w:val="08EEC143AB7E45B18812CA2394EE7814"/>
  </w:style>
  <w:style w:type="paragraph" w:customStyle="1" w:styleId="00E35B548454469497393F42C4321DA1">
    <w:name w:val="00E35B548454469497393F42C4321DA1"/>
  </w:style>
  <w:style w:type="paragraph" w:customStyle="1" w:styleId="D9B41E7BBE6449E49F0129DA2C054A7D">
    <w:name w:val="D9B41E7BBE6449E49F0129DA2C054A7D"/>
  </w:style>
  <w:style w:type="paragraph" w:customStyle="1" w:styleId="F82B60A6057C4DC4B890D33D92EB9317">
    <w:name w:val="F82B60A6057C4DC4B890D33D92EB9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tf03463080_win32.dotx</Template>
  <TotalTime>51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Ibrahim</dc:creator>
  <cp:lastModifiedBy>Muhammad Ibrahim</cp:lastModifiedBy>
  <cp:revision>5</cp:revision>
  <dcterms:created xsi:type="dcterms:W3CDTF">2022-02-28T05:49:00Z</dcterms:created>
  <dcterms:modified xsi:type="dcterms:W3CDTF">2022-02-28T06:44:00Z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