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64644" w:rsidP="00A979E1">
      <w:pPr>
        <w:pStyle w:val="Title"/>
      </w:pPr>
      <w:r>
        <w:t>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88FD714F374E4EA6A7FBA403AB38FAD8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r>
        <w:rPr>
          <w:rStyle w:val="SubtleReference"/>
        </w:rPr>
        <w:t>01</w:t>
      </w:r>
    </w:p>
    <w:p w:rsidR="00A979E1" w:rsidRDefault="00BC3233" w:rsidP="0071720F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1A37158B114C4DB9BCCC28B3FEF463BB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71720F">
        <w:rPr>
          <w:rStyle w:val="SubtleEmphasis"/>
        </w:rPr>
        <w:t>21</w:t>
      </w:r>
      <w:r w:rsidR="00764644">
        <w:rPr>
          <w:rStyle w:val="SubtleEmphasis"/>
        </w:rPr>
        <w:t xml:space="preserve"> </w:t>
      </w:r>
      <w:r w:rsidR="00ED6173">
        <w:rPr>
          <w:rStyle w:val="SubtleEmphasis"/>
        </w:rPr>
        <w:t>Feb</w:t>
      </w:r>
      <w:r w:rsidR="00764644">
        <w:rPr>
          <w:rStyle w:val="SubtleEmphasis"/>
        </w:rPr>
        <w:t xml:space="preserve"> 2022</w:t>
      </w:r>
      <w:r w:rsidR="00A979E1" w:rsidRPr="003665F5">
        <w:rPr>
          <w:rStyle w:val="SubtleEmphasis"/>
        </w:rPr>
        <w:t xml:space="preserve"> | </w:t>
      </w:r>
      <w:r w:rsidR="00764644">
        <w:rPr>
          <w:rStyle w:val="SubtleEmphasis"/>
        </w:rPr>
        <w:t>10:00 A.M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231AF8970F9422D9B539FF0780B1C86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50992BD13A1949CFBB911030D8D8422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D6173">
            <w:rPr>
              <w:rStyle w:val="SubtleEmphasis"/>
            </w:rPr>
            <w:t>Software department class 2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8351C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C3233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1F00B3A18D73475DB1502A38B0F042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Ibraheem</w:t>
                  </w:r>
                </w:p>
              </w:tc>
            </w:tr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C3233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80D371ED3C924353913E53594477C1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Informal</w:t>
                  </w:r>
                </w:p>
              </w:tc>
            </w:tr>
            <w:tr w:rsidR="00A979E1" w:rsidTr="008351CB">
              <w:sdt>
                <w:sdtPr>
                  <w:alias w:val="Facilitator:"/>
                  <w:tag w:val="Facilitator:"/>
                  <w:id w:val="-1618515975"/>
                  <w:placeholder>
                    <w:docPart w:val="739D4F28F62C44028746DED173B9EA6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Ibraheem</w:t>
                  </w:r>
                </w:p>
              </w:tc>
            </w:tr>
            <w:tr w:rsidR="00A979E1" w:rsidTr="008351CB">
              <w:sdt>
                <w:sdtPr>
                  <w:alias w:val="Note taker:"/>
                  <w:tag w:val="Note taker:"/>
                  <w:id w:val="-1961940283"/>
                  <w:placeholder>
                    <w:docPart w:val="AD9CF6B0F408439F93958165713F451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Nimra</w:t>
                  </w:r>
                </w:p>
              </w:tc>
            </w:tr>
            <w:tr w:rsidR="00A979E1" w:rsidTr="008351CB">
              <w:sdt>
                <w:sdtPr>
                  <w:alias w:val="Timekeeper:"/>
                  <w:tag w:val="Timekeeper:"/>
                  <w:id w:val="2113625791"/>
                  <w:placeholder>
                    <w:docPart w:val="F6A590D6D52644DD921E93DB8207727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Ibraheem</w:t>
                  </w:r>
                </w:p>
              </w:tc>
            </w:tr>
          </w:tbl>
          <w:p w:rsidR="00A979E1" w:rsidRDefault="00A979E1" w:rsidP="008351C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BC3233" w:rsidP="008351CB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B5AF9E773D1C4577BB7FB909E4CAB8D4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2348DE" w:rsidRDefault="002348DE" w:rsidP="002348DE">
            <w:pPr>
              <w:spacing w:after="0"/>
            </w:pPr>
            <w:r>
              <w:t xml:space="preserve">Maha </w:t>
            </w:r>
          </w:p>
          <w:p w:rsidR="002348DE" w:rsidRDefault="002348DE" w:rsidP="002348DE">
            <w:pPr>
              <w:spacing w:after="0"/>
            </w:pPr>
            <w:r>
              <w:t xml:space="preserve">Asim </w:t>
            </w:r>
          </w:p>
          <w:p w:rsidR="002348DE" w:rsidRDefault="002348DE" w:rsidP="002348DE">
            <w:pPr>
              <w:spacing w:after="0"/>
            </w:pPr>
            <w:r>
              <w:t>Aqib</w:t>
            </w:r>
          </w:p>
          <w:p w:rsidR="00203992" w:rsidRDefault="00203992" w:rsidP="002348DE">
            <w:pPr>
              <w:spacing w:after="0"/>
            </w:pPr>
            <w:r>
              <w:t>Nimra</w:t>
            </w:r>
          </w:p>
          <w:p w:rsidR="002348DE" w:rsidRDefault="002348DE" w:rsidP="002348DE">
            <w:pPr>
              <w:spacing w:after="0"/>
            </w:pPr>
          </w:p>
        </w:tc>
      </w:tr>
    </w:tbl>
    <w:p w:rsidR="00A979E1" w:rsidRDefault="00BC3233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272F9F1A7C2640629E99597F3272814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BC3233" w:rsidP="0071720F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41D6B238C47B40DF8188DC05D2D8577B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B9C102B144245BFB2D60FD72EA6AFC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348DE">
            <w:rPr>
              <w:rStyle w:val="SubtleEmphasis"/>
            </w:rPr>
            <w:t>15 mins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99643DFA23E241248B71B6E1615D1C9A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71720F">
        <w:rPr>
          <w:rStyle w:val="SubtleEmphasis"/>
        </w:rPr>
        <w:t>Final video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4F8EFE747EEC4C568907F6AED70191E1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348DE">
        <w:rPr>
          <w:rStyle w:val="SubtleEmphasis"/>
        </w:rPr>
        <w:t xml:space="preserve"> </w:t>
      </w:r>
      <w:r w:rsidR="00ED6173">
        <w:rPr>
          <w:rStyle w:val="SubtleEmphasis"/>
        </w:rPr>
        <w:t>Aqib</w:t>
      </w:r>
    </w:p>
    <w:p w:rsidR="00A979E1" w:rsidRDefault="00BC3233" w:rsidP="00ED6173">
      <w:sdt>
        <w:sdtPr>
          <w:alias w:val="Agenda 1, discussion:"/>
          <w:tag w:val="Agenda 1, discussion:"/>
          <w:id w:val="951674875"/>
          <w:placeholder>
            <w:docPart w:val="0F44C014483243F4AB0A6DB539A1AC41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ED6173">
        <w:t xml:space="preserve"> and reviews</w:t>
      </w:r>
      <w:r w:rsidR="00A979E1">
        <w:t xml:space="preserve"> </w:t>
      </w:r>
      <w:r w:rsidR="00203992">
        <w:t xml:space="preserve">on </w:t>
      </w:r>
      <w:r w:rsidR="00ED6173">
        <w:t>Demo video of the selected topic</w:t>
      </w:r>
      <w:r w:rsidR="00764644">
        <w:t>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BC3233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38297CA5495D4777B29A9527880FA63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0E0E773830EB4E3C9B37AED11635CA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044B56A81B684494BC8D9B05893157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71720F" w:rsidP="00203992">
            <w:pPr>
              <w:ind w:left="0"/>
            </w:pPr>
            <w:r>
              <w:t>Aqib taking suggestion about the final video and showing the initial video he has made.</w:t>
            </w:r>
            <w:r w:rsidR="00203992">
              <w:t xml:space="preserve"> </w:t>
            </w:r>
          </w:p>
        </w:tc>
        <w:tc>
          <w:tcPr>
            <w:tcW w:w="2250" w:type="dxa"/>
          </w:tcPr>
          <w:p w:rsidR="00A979E1" w:rsidRPr="00E52810" w:rsidRDefault="0071720F" w:rsidP="00203992">
            <w:pPr>
              <w:ind w:left="0"/>
            </w:pPr>
            <w:r>
              <w:t>Aqib Ali</w:t>
            </w:r>
          </w:p>
        </w:tc>
        <w:tc>
          <w:tcPr>
            <w:tcW w:w="2250" w:type="dxa"/>
          </w:tcPr>
          <w:p w:rsidR="00A979E1" w:rsidRPr="00E52810" w:rsidRDefault="0078729B" w:rsidP="0078729B">
            <w:pPr>
              <w:ind w:left="0"/>
            </w:pPr>
            <w:r>
              <w:t>2</w:t>
            </w:r>
            <w:r w:rsidR="0071720F">
              <w:t>3</w:t>
            </w:r>
            <w:r w:rsidR="00203992">
              <w:t xml:space="preserve"> </w:t>
            </w:r>
            <w:r>
              <w:t>Feb</w:t>
            </w:r>
            <w:r w:rsidR="00203992">
              <w:t xml:space="preserve"> 2022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BC3233" w:rsidP="0071720F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E5D4A95812A1407AAAC35E8CB6A496A4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7CBF835F4467484FAB65AAED2593652E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64644">
            <w:rPr>
              <w:rStyle w:val="SubtleEmphasis"/>
            </w:rPr>
            <w:t>15 mins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85EAE096E32C4A37AEE001B5E19C239B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71720F">
        <w:rPr>
          <w:rStyle w:val="SubtleEmphasis"/>
        </w:rPr>
        <w:t>Final</w:t>
      </w:r>
      <w:r w:rsidR="0078729B">
        <w:rPr>
          <w:rStyle w:val="SubtleEmphasis"/>
        </w:rPr>
        <w:t xml:space="preserve"> video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E803245DA58A4E6D993C54A6E08C40A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764644">
        <w:rPr>
          <w:rStyle w:val="SubtleEmphasis"/>
        </w:rPr>
        <w:t>A</w:t>
      </w:r>
      <w:r w:rsidR="0078729B">
        <w:rPr>
          <w:rStyle w:val="SubtleEmphasis"/>
        </w:rPr>
        <w:t>qib Ali</w:t>
      </w:r>
    </w:p>
    <w:p w:rsidR="00764644" w:rsidRDefault="0071720F" w:rsidP="0071720F">
      <w:r>
        <w:t>showing</w:t>
      </w:r>
      <w:r w:rsidR="0078729B">
        <w:t xml:space="preserve"> the </w:t>
      </w:r>
      <w:r>
        <w:t>final</w:t>
      </w:r>
      <w:r w:rsidR="0078729B">
        <w:t xml:space="preserve"> video how it is.</w:t>
      </w:r>
    </w:p>
    <w:p w:rsidR="00764644" w:rsidRDefault="00764644" w:rsidP="00764644">
      <w:pPr>
        <w:ind w:left="0"/>
      </w:pPr>
    </w:p>
    <w:p w:rsidR="00764644" w:rsidRDefault="00764644" w:rsidP="00764644">
      <w:pPr>
        <w:ind w:left="0"/>
      </w:pPr>
      <w:r>
        <w:t>Conclusion :</w:t>
      </w:r>
    </w:p>
    <w:p w:rsidR="00764644" w:rsidRDefault="0071720F" w:rsidP="00764644">
      <w:pPr>
        <w:ind w:left="0"/>
      </w:pPr>
      <w:r>
        <w:t>Every one watched the final video and group leader decided the date of final video submission.</w:t>
      </w:r>
    </w:p>
    <w:p w:rsidR="00764644" w:rsidRDefault="00764644" w:rsidP="00764644">
      <w:pPr>
        <w:ind w:left="0"/>
      </w:pPr>
      <w:r>
        <w:t xml:space="preserve"> </w:t>
      </w:r>
      <w:bookmarkStart w:id="0" w:name="_GoBack"/>
      <w:bookmarkEnd w:id="0"/>
    </w:p>
    <w:sectPr w:rsidR="00764644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33" w:rsidRDefault="00BC3233">
      <w:pPr>
        <w:spacing w:after="0"/>
      </w:pPr>
      <w:r>
        <w:separator/>
      </w:r>
    </w:p>
  </w:endnote>
  <w:endnote w:type="continuationSeparator" w:id="0">
    <w:p w:rsidR="00BC3233" w:rsidRDefault="00BC32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CB" w:rsidRDefault="008351CB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D617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33" w:rsidRDefault="00BC3233">
      <w:pPr>
        <w:spacing w:after="0"/>
      </w:pPr>
      <w:r>
        <w:separator/>
      </w:r>
    </w:p>
  </w:footnote>
  <w:footnote w:type="continuationSeparator" w:id="0">
    <w:p w:rsidR="00BC3233" w:rsidRDefault="00BC32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E"/>
    <w:rsid w:val="00070820"/>
    <w:rsid w:val="001005E5"/>
    <w:rsid w:val="00107A25"/>
    <w:rsid w:val="001118FD"/>
    <w:rsid w:val="00152CC8"/>
    <w:rsid w:val="0017681F"/>
    <w:rsid w:val="001C4546"/>
    <w:rsid w:val="00203992"/>
    <w:rsid w:val="002348DE"/>
    <w:rsid w:val="002B6C94"/>
    <w:rsid w:val="002E7469"/>
    <w:rsid w:val="002F4ABE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1720F"/>
    <w:rsid w:val="007253CC"/>
    <w:rsid w:val="00764644"/>
    <w:rsid w:val="0078729B"/>
    <w:rsid w:val="00791800"/>
    <w:rsid w:val="007B1537"/>
    <w:rsid w:val="008351CB"/>
    <w:rsid w:val="008431CB"/>
    <w:rsid w:val="008E2FAF"/>
    <w:rsid w:val="0093449B"/>
    <w:rsid w:val="009916AE"/>
    <w:rsid w:val="00A979E1"/>
    <w:rsid w:val="00B45E12"/>
    <w:rsid w:val="00BC3233"/>
    <w:rsid w:val="00C75F79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ED617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EB1F"/>
  <w15:chartTrackingRefBased/>
  <w15:docId w15:val="{5B5E1913-798E-4C0C-A110-548AB12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FD714F374E4EA6A7FBA403AB38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6B23-44EE-4FD5-BA04-1BCDD1D54442}"/>
      </w:docPartPr>
      <w:docPartBody>
        <w:p w:rsidR="00D7714D" w:rsidRDefault="0012540D">
          <w:pPr>
            <w:pStyle w:val="88FD714F374E4EA6A7FBA403AB38FAD8"/>
          </w:pPr>
          <w:r>
            <w:t>|</w:t>
          </w:r>
        </w:p>
      </w:docPartBody>
    </w:docPart>
    <w:docPart>
      <w:docPartPr>
        <w:name w:val="1A37158B114C4DB9BCCC28B3FEF4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8A32-FB6D-4621-A1EC-5241542E0227}"/>
      </w:docPartPr>
      <w:docPartBody>
        <w:p w:rsidR="00D7714D" w:rsidRDefault="0012540D">
          <w:pPr>
            <w:pStyle w:val="1A37158B114C4DB9BCCC28B3FEF463BB"/>
          </w:pPr>
          <w:r>
            <w:t>Meeting date | time</w:t>
          </w:r>
        </w:p>
      </w:docPartBody>
    </w:docPart>
    <w:docPart>
      <w:docPartPr>
        <w:name w:val="A231AF8970F9422D9B539FF0780B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0915-72A7-4326-8EF0-F7980D4EDE47}"/>
      </w:docPartPr>
      <w:docPartBody>
        <w:p w:rsidR="00D7714D" w:rsidRDefault="0012540D">
          <w:pPr>
            <w:pStyle w:val="A231AF8970F9422D9B539FF0780B1C86"/>
          </w:pPr>
          <w:r>
            <w:t>Meeting location</w:t>
          </w:r>
        </w:p>
      </w:docPartBody>
    </w:docPart>
    <w:docPart>
      <w:docPartPr>
        <w:name w:val="50992BD13A1949CFBB911030D8D8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5D1D-1A17-489D-893C-91869C48221C}"/>
      </w:docPartPr>
      <w:docPartBody>
        <w:p w:rsidR="00D7714D" w:rsidRDefault="0012540D">
          <w:pPr>
            <w:pStyle w:val="50992BD13A1949CFBB911030D8D84223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1F00B3A18D73475DB1502A38B0F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1006-4404-4332-AE14-7BA27D84D2DE}"/>
      </w:docPartPr>
      <w:docPartBody>
        <w:p w:rsidR="00D7714D" w:rsidRDefault="0012540D">
          <w:pPr>
            <w:pStyle w:val="1F00B3A18D73475DB1502A38B0F04299"/>
          </w:pPr>
          <w:r w:rsidRPr="00A979E1">
            <w:t>Meeting called by</w:t>
          </w:r>
        </w:p>
      </w:docPartBody>
    </w:docPart>
    <w:docPart>
      <w:docPartPr>
        <w:name w:val="80D371ED3C924353913E53594477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261E8-4FDA-4196-A124-2A0772D630C3}"/>
      </w:docPartPr>
      <w:docPartBody>
        <w:p w:rsidR="00D7714D" w:rsidRDefault="0012540D">
          <w:pPr>
            <w:pStyle w:val="80D371ED3C924353913E53594477C175"/>
          </w:pPr>
          <w:r w:rsidRPr="00A979E1">
            <w:t>Type of meeting</w:t>
          </w:r>
        </w:p>
      </w:docPartBody>
    </w:docPart>
    <w:docPart>
      <w:docPartPr>
        <w:name w:val="739D4F28F62C44028746DED173B9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7A84-7202-45F1-BBFD-D37820E3A000}"/>
      </w:docPartPr>
      <w:docPartBody>
        <w:p w:rsidR="00D7714D" w:rsidRDefault="0012540D">
          <w:pPr>
            <w:pStyle w:val="739D4F28F62C44028746DED173B9EA68"/>
          </w:pPr>
          <w:r w:rsidRPr="00A979E1">
            <w:t>Facilitator</w:t>
          </w:r>
        </w:p>
      </w:docPartBody>
    </w:docPart>
    <w:docPart>
      <w:docPartPr>
        <w:name w:val="AD9CF6B0F408439F93958165713F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E106-641A-4104-ADFD-A69E79DFBC83}"/>
      </w:docPartPr>
      <w:docPartBody>
        <w:p w:rsidR="00D7714D" w:rsidRDefault="0012540D">
          <w:pPr>
            <w:pStyle w:val="AD9CF6B0F408439F93958165713F451C"/>
          </w:pPr>
          <w:r w:rsidRPr="00A979E1">
            <w:t>Note taker</w:t>
          </w:r>
        </w:p>
      </w:docPartBody>
    </w:docPart>
    <w:docPart>
      <w:docPartPr>
        <w:name w:val="F6A590D6D52644DD921E93DB8207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3080-35DD-4AB3-AF5C-099AA28BB213}"/>
      </w:docPartPr>
      <w:docPartBody>
        <w:p w:rsidR="00D7714D" w:rsidRDefault="0012540D">
          <w:pPr>
            <w:pStyle w:val="F6A590D6D52644DD921E93DB82077278"/>
          </w:pPr>
          <w:r w:rsidRPr="00A979E1">
            <w:t>Timekeeper</w:t>
          </w:r>
        </w:p>
      </w:docPartBody>
    </w:docPart>
    <w:docPart>
      <w:docPartPr>
        <w:name w:val="B5AF9E773D1C4577BB7FB909E4CA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C77-1E40-4D43-A4F1-0CFCB1DC1D2B}"/>
      </w:docPartPr>
      <w:docPartBody>
        <w:p w:rsidR="00D7714D" w:rsidRDefault="0012540D">
          <w:pPr>
            <w:pStyle w:val="B5AF9E773D1C4577BB7FB909E4CAB8D4"/>
          </w:pPr>
          <w:r w:rsidRPr="00137619">
            <w:t>Attendees</w:t>
          </w:r>
        </w:p>
      </w:docPartBody>
    </w:docPart>
    <w:docPart>
      <w:docPartPr>
        <w:name w:val="272F9F1A7C2640629E99597F3272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6B999-96E9-4196-BE6F-744F3310265B}"/>
      </w:docPartPr>
      <w:docPartBody>
        <w:p w:rsidR="00D7714D" w:rsidRDefault="0012540D">
          <w:pPr>
            <w:pStyle w:val="272F9F1A7C2640629E99597F32728147"/>
          </w:pPr>
          <w:r>
            <w:t>Agenda topics</w:t>
          </w:r>
        </w:p>
      </w:docPartBody>
    </w:docPart>
    <w:docPart>
      <w:docPartPr>
        <w:name w:val="41D6B238C47B40DF8188DC05D2D8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EC63-81C5-4B5B-863B-36F4824C1CFE}"/>
      </w:docPartPr>
      <w:docPartBody>
        <w:p w:rsidR="00D7714D" w:rsidRDefault="0012540D">
          <w:pPr>
            <w:pStyle w:val="41D6B238C47B40DF8188DC05D2D8577B"/>
          </w:pPr>
          <w:r>
            <w:t>Time allotted</w:t>
          </w:r>
        </w:p>
      </w:docPartBody>
    </w:docPart>
    <w:docPart>
      <w:docPartPr>
        <w:name w:val="6B9C102B144245BFB2D60FD72EA6A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3A660-E3DB-4A40-B760-0107EB7E91A7}"/>
      </w:docPartPr>
      <w:docPartBody>
        <w:p w:rsidR="00D7714D" w:rsidRDefault="0012540D">
          <w:pPr>
            <w:pStyle w:val="6B9C102B144245BFB2D60FD72EA6AFC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99643DFA23E241248B71B6E1615D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7406-D18E-4DFC-8CEC-3AE1AD395FD9}"/>
      </w:docPartPr>
      <w:docPartBody>
        <w:p w:rsidR="00D7714D" w:rsidRDefault="0012540D">
          <w:pPr>
            <w:pStyle w:val="99643DFA23E241248B71B6E1615D1C9A"/>
          </w:pPr>
          <w:r>
            <w:t>Agenda topic</w:t>
          </w:r>
        </w:p>
      </w:docPartBody>
    </w:docPart>
    <w:docPart>
      <w:docPartPr>
        <w:name w:val="4F8EFE747EEC4C568907F6AED701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4F061-B5F3-4D4A-840F-3CFF7DF1CFF2}"/>
      </w:docPartPr>
      <w:docPartBody>
        <w:p w:rsidR="00D7714D" w:rsidRDefault="0012540D">
          <w:pPr>
            <w:pStyle w:val="4F8EFE747EEC4C568907F6AED70191E1"/>
          </w:pPr>
          <w:r>
            <w:t>Presenter</w:t>
          </w:r>
        </w:p>
      </w:docPartBody>
    </w:docPart>
    <w:docPart>
      <w:docPartPr>
        <w:name w:val="0F44C014483243F4AB0A6DB539A1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8163-6930-4A21-BE23-8D3608FCE667}"/>
      </w:docPartPr>
      <w:docPartBody>
        <w:p w:rsidR="00D7714D" w:rsidRDefault="0012540D">
          <w:pPr>
            <w:pStyle w:val="0F44C014483243F4AB0A6DB539A1AC41"/>
          </w:pPr>
          <w:r>
            <w:t>Discussion</w:t>
          </w:r>
        </w:p>
      </w:docPartBody>
    </w:docPart>
    <w:docPart>
      <w:docPartPr>
        <w:name w:val="38297CA5495D4777B29A9527880FA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EA92-4385-4CE2-9D66-21BB7D8E15B8}"/>
      </w:docPartPr>
      <w:docPartBody>
        <w:p w:rsidR="00D7714D" w:rsidRDefault="0012540D">
          <w:pPr>
            <w:pStyle w:val="38297CA5495D4777B29A9527880FA631"/>
          </w:pPr>
          <w:r w:rsidRPr="00E52810">
            <w:t>Action items</w:t>
          </w:r>
        </w:p>
      </w:docPartBody>
    </w:docPart>
    <w:docPart>
      <w:docPartPr>
        <w:name w:val="0E0E773830EB4E3C9B37AED11635C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D039-150C-48DE-BF12-3EBC26623EFA}"/>
      </w:docPartPr>
      <w:docPartBody>
        <w:p w:rsidR="00D7714D" w:rsidRDefault="0012540D">
          <w:pPr>
            <w:pStyle w:val="0E0E773830EB4E3C9B37AED11635CAD8"/>
          </w:pPr>
          <w:r w:rsidRPr="00E52810">
            <w:t>Person responsible</w:t>
          </w:r>
        </w:p>
      </w:docPartBody>
    </w:docPart>
    <w:docPart>
      <w:docPartPr>
        <w:name w:val="044B56A81B684494BC8D9B058931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0B76-E534-4F16-A564-875C1568647E}"/>
      </w:docPartPr>
      <w:docPartBody>
        <w:p w:rsidR="00D7714D" w:rsidRDefault="0012540D">
          <w:pPr>
            <w:pStyle w:val="044B56A81B684494BC8D9B058931574E"/>
          </w:pPr>
          <w:r w:rsidRPr="00E52810">
            <w:t>Deadline</w:t>
          </w:r>
        </w:p>
      </w:docPartBody>
    </w:docPart>
    <w:docPart>
      <w:docPartPr>
        <w:name w:val="E5D4A95812A1407AAAC35E8CB6A4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5691-D9B7-4259-82B8-2AB1E1FAC760}"/>
      </w:docPartPr>
      <w:docPartBody>
        <w:p w:rsidR="00D7714D" w:rsidRDefault="0012540D">
          <w:pPr>
            <w:pStyle w:val="E5D4A95812A1407AAAC35E8CB6A496A4"/>
          </w:pPr>
          <w:r>
            <w:t>Time allotted</w:t>
          </w:r>
        </w:p>
      </w:docPartBody>
    </w:docPart>
    <w:docPart>
      <w:docPartPr>
        <w:name w:val="7CBF835F4467484FAB65AAED2593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7341-D9D3-4233-89E1-AEAB9E5BAC9A}"/>
      </w:docPartPr>
      <w:docPartBody>
        <w:p w:rsidR="00D7714D" w:rsidRDefault="0012540D">
          <w:pPr>
            <w:pStyle w:val="7CBF835F4467484FAB65AAED2593652E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5EAE096E32C4A37AEE001B5E19C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82DC-47B5-4E3E-86B6-35327A36D6C7}"/>
      </w:docPartPr>
      <w:docPartBody>
        <w:p w:rsidR="00D7714D" w:rsidRDefault="0012540D">
          <w:pPr>
            <w:pStyle w:val="85EAE096E32C4A37AEE001B5E19C239B"/>
          </w:pPr>
          <w:r>
            <w:t>Agenda topic</w:t>
          </w:r>
        </w:p>
      </w:docPartBody>
    </w:docPart>
    <w:docPart>
      <w:docPartPr>
        <w:name w:val="E803245DA58A4E6D993C54A6E08C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0B19B-5215-47D3-AF3D-DC4E088A3F49}"/>
      </w:docPartPr>
      <w:docPartBody>
        <w:p w:rsidR="00D7714D" w:rsidRDefault="0012540D">
          <w:pPr>
            <w:pStyle w:val="E803245DA58A4E6D993C54A6E08C40AC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0D"/>
    <w:rsid w:val="0012540D"/>
    <w:rsid w:val="003925BB"/>
    <w:rsid w:val="003F1CE2"/>
    <w:rsid w:val="00D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90AE3776D47DE942C3A741CA1D53B">
    <w:name w:val="87490AE3776D47DE942C3A741CA1D53B"/>
  </w:style>
  <w:style w:type="paragraph" w:customStyle="1" w:styleId="88FD714F374E4EA6A7FBA403AB38FAD8">
    <w:name w:val="88FD714F374E4EA6A7FBA403AB38FAD8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5E660C61E4314582B2D1A31E00D46EA8">
    <w:name w:val="5E660C61E4314582B2D1A31E00D46EA8"/>
  </w:style>
  <w:style w:type="paragraph" w:customStyle="1" w:styleId="1A37158B114C4DB9BCCC28B3FEF463BB">
    <w:name w:val="1A37158B114C4DB9BCCC28B3FEF463BB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BA546CA3A75F4399A41E34214E139CB1">
    <w:name w:val="BA546CA3A75F4399A41E34214E139CB1"/>
  </w:style>
  <w:style w:type="paragraph" w:customStyle="1" w:styleId="4BACA8E53CA140B3A8623DC066E57CFA">
    <w:name w:val="4BACA8E53CA140B3A8623DC066E57CFA"/>
  </w:style>
  <w:style w:type="paragraph" w:customStyle="1" w:styleId="A231AF8970F9422D9B539FF0780B1C86">
    <w:name w:val="A231AF8970F9422D9B539FF0780B1C86"/>
  </w:style>
  <w:style w:type="paragraph" w:customStyle="1" w:styleId="50992BD13A1949CFBB911030D8D84223">
    <w:name w:val="50992BD13A1949CFBB911030D8D84223"/>
  </w:style>
  <w:style w:type="paragraph" w:customStyle="1" w:styleId="1F00B3A18D73475DB1502A38B0F04299">
    <w:name w:val="1F00B3A18D73475DB1502A38B0F04299"/>
  </w:style>
  <w:style w:type="paragraph" w:customStyle="1" w:styleId="86D66EF3CE6F4EBFB47435AA12B00118">
    <w:name w:val="86D66EF3CE6F4EBFB47435AA12B00118"/>
  </w:style>
  <w:style w:type="paragraph" w:customStyle="1" w:styleId="80D371ED3C924353913E53594477C175">
    <w:name w:val="80D371ED3C924353913E53594477C175"/>
  </w:style>
  <w:style w:type="paragraph" w:customStyle="1" w:styleId="F8D523E701F54A77B3D5C953EAC3ECB0">
    <w:name w:val="F8D523E701F54A77B3D5C953EAC3ECB0"/>
  </w:style>
  <w:style w:type="paragraph" w:customStyle="1" w:styleId="739D4F28F62C44028746DED173B9EA68">
    <w:name w:val="739D4F28F62C44028746DED173B9EA68"/>
  </w:style>
  <w:style w:type="paragraph" w:customStyle="1" w:styleId="AD9CF6B0F408439F93958165713F451C">
    <w:name w:val="AD9CF6B0F408439F93958165713F451C"/>
  </w:style>
  <w:style w:type="paragraph" w:customStyle="1" w:styleId="F6A590D6D52644DD921E93DB82077278">
    <w:name w:val="F6A590D6D52644DD921E93DB82077278"/>
  </w:style>
  <w:style w:type="paragraph" w:customStyle="1" w:styleId="B5AF9E773D1C4577BB7FB909E4CAB8D4">
    <w:name w:val="B5AF9E773D1C4577BB7FB909E4CAB8D4"/>
  </w:style>
  <w:style w:type="paragraph" w:customStyle="1" w:styleId="5CDE78CA7A5D41A190C8EAF1167E6F08">
    <w:name w:val="5CDE78CA7A5D41A190C8EAF1167E6F08"/>
  </w:style>
  <w:style w:type="paragraph" w:customStyle="1" w:styleId="272F9F1A7C2640629E99597F32728147">
    <w:name w:val="272F9F1A7C2640629E99597F32728147"/>
  </w:style>
  <w:style w:type="paragraph" w:customStyle="1" w:styleId="41D6B238C47B40DF8188DC05D2D8577B">
    <w:name w:val="41D6B238C47B40DF8188DC05D2D8577B"/>
  </w:style>
  <w:style w:type="paragraph" w:customStyle="1" w:styleId="6B9C102B144245BFB2D60FD72EA6AFC8">
    <w:name w:val="6B9C102B144245BFB2D60FD72EA6AFC8"/>
  </w:style>
  <w:style w:type="paragraph" w:customStyle="1" w:styleId="99643DFA23E241248B71B6E1615D1C9A">
    <w:name w:val="99643DFA23E241248B71B6E1615D1C9A"/>
  </w:style>
  <w:style w:type="paragraph" w:customStyle="1" w:styleId="D44F611242804606889BD4FAC61E7F1F">
    <w:name w:val="D44F611242804606889BD4FAC61E7F1F"/>
  </w:style>
  <w:style w:type="paragraph" w:customStyle="1" w:styleId="4F8EFE747EEC4C568907F6AED70191E1">
    <w:name w:val="4F8EFE747EEC4C568907F6AED70191E1"/>
  </w:style>
  <w:style w:type="paragraph" w:customStyle="1" w:styleId="50DD8D4DFDC04748B96295B79DE35C66">
    <w:name w:val="50DD8D4DFDC04748B96295B79DE35C66"/>
  </w:style>
  <w:style w:type="paragraph" w:customStyle="1" w:styleId="0F44C014483243F4AB0A6DB539A1AC41">
    <w:name w:val="0F44C014483243F4AB0A6DB539A1AC41"/>
  </w:style>
  <w:style w:type="paragraph" w:customStyle="1" w:styleId="86616FE1F1C84F69A92D6BE58EB188FC">
    <w:name w:val="86616FE1F1C84F69A92D6BE58EB188FC"/>
  </w:style>
  <w:style w:type="paragraph" w:customStyle="1" w:styleId="F4C504FDB46343569ED6B6F366ECABB7">
    <w:name w:val="F4C504FDB46343569ED6B6F366ECABB7"/>
  </w:style>
  <w:style w:type="paragraph" w:customStyle="1" w:styleId="2A50A2DC033345FAA84B61AEF9383595">
    <w:name w:val="2A50A2DC033345FAA84B61AEF9383595"/>
  </w:style>
  <w:style w:type="paragraph" w:customStyle="1" w:styleId="38297CA5495D4777B29A9527880FA631">
    <w:name w:val="38297CA5495D4777B29A9527880FA631"/>
  </w:style>
  <w:style w:type="paragraph" w:customStyle="1" w:styleId="0E0E773830EB4E3C9B37AED11635CAD8">
    <w:name w:val="0E0E773830EB4E3C9B37AED11635CAD8"/>
  </w:style>
  <w:style w:type="paragraph" w:customStyle="1" w:styleId="044B56A81B684494BC8D9B058931574E">
    <w:name w:val="044B56A81B684494BC8D9B058931574E"/>
  </w:style>
  <w:style w:type="paragraph" w:customStyle="1" w:styleId="4127A1188FBA4E8786D7E4AB213DCF95">
    <w:name w:val="4127A1188FBA4E8786D7E4AB213DCF95"/>
  </w:style>
  <w:style w:type="paragraph" w:customStyle="1" w:styleId="E79508CFCDA04AE29D2225778501B059">
    <w:name w:val="E79508CFCDA04AE29D2225778501B059"/>
  </w:style>
  <w:style w:type="paragraph" w:customStyle="1" w:styleId="9393823EB3014C69870A82AA24BA5B40">
    <w:name w:val="9393823EB3014C69870A82AA24BA5B40"/>
  </w:style>
  <w:style w:type="paragraph" w:customStyle="1" w:styleId="DB6FAFD7251248FB88D0D09ACF982C10">
    <w:name w:val="DB6FAFD7251248FB88D0D09ACF982C10"/>
  </w:style>
  <w:style w:type="paragraph" w:customStyle="1" w:styleId="24045DD2301840E584663B0C9CE05EA6">
    <w:name w:val="24045DD2301840E584663B0C9CE05EA6"/>
  </w:style>
  <w:style w:type="paragraph" w:customStyle="1" w:styleId="EAAA7073459E4CCC99EEC67EEA913AAB">
    <w:name w:val="EAAA7073459E4CCC99EEC67EEA913AAB"/>
  </w:style>
  <w:style w:type="paragraph" w:customStyle="1" w:styleId="E5D4A95812A1407AAAC35E8CB6A496A4">
    <w:name w:val="E5D4A95812A1407AAAC35E8CB6A496A4"/>
  </w:style>
  <w:style w:type="paragraph" w:customStyle="1" w:styleId="7CBF835F4467484FAB65AAED2593652E">
    <w:name w:val="7CBF835F4467484FAB65AAED2593652E"/>
  </w:style>
  <w:style w:type="paragraph" w:customStyle="1" w:styleId="85EAE096E32C4A37AEE001B5E19C239B">
    <w:name w:val="85EAE096E32C4A37AEE001B5E19C239B"/>
  </w:style>
  <w:style w:type="paragraph" w:customStyle="1" w:styleId="5106F32AAF8F43E1B18FBF76372E82F8">
    <w:name w:val="5106F32AAF8F43E1B18FBF76372E82F8"/>
  </w:style>
  <w:style w:type="paragraph" w:customStyle="1" w:styleId="E803245DA58A4E6D993C54A6E08C40AC">
    <w:name w:val="E803245DA58A4E6D993C54A6E08C40AC"/>
  </w:style>
  <w:style w:type="paragraph" w:customStyle="1" w:styleId="602BB52183A645488D4B35E4B7F53AA9">
    <w:name w:val="602BB52183A645488D4B35E4B7F53AA9"/>
  </w:style>
  <w:style w:type="paragraph" w:customStyle="1" w:styleId="916514F11C744FE79B61E9F3814788FC">
    <w:name w:val="916514F11C744FE79B61E9F3814788FC"/>
  </w:style>
  <w:style w:type="paragraph" w:customStyle="1" w:styleId="920938A4989540029092CFB432C29158">
    <w:name w:val="920938A4989540029092CFB432C29158"/>
  </w:style>
  <w:style w:type="paragraph" w:customStyle="1" w:styleId="97176B8B570747C6A6642D9D0FD05B50">
    <w:name w:val="97176B8B570747C6A6642D9D0FD05B50"/>
  </w:style>
  <w:style w:type="paragraph" w:customStyle="1" w:styleId="CC5C0D872D4A427183598BC662439C04">
    <w:name w:val="CC5C0D872D4A427183598BC662439C04"/>
  </w:style>
  <w:style w:type="paragraph" w:customStyle="1" w:styleId="DCB8B898E8424A10AAB95DA812940365">
    <w:name w:val="DCB8B898E8424A10AAB95DA812940365"/>
  </w:style>
  <w:style w:type="paragraph" w:customStyle="1" w:styleId="D2F9010B0AD244E098B17478D6823B43">
    <w:name w:val="D2F9010B0AD244E098B17478D6823B43"/>
  </w:style>
  <w:style w:type="paragraph" w:customStyle="1" w:styleId="7FA4B5500DB841178849D6C385F50B40">
    <w:name w:val="7FA4B5500DB841178849D6C385F50B40"/>
  </w:style>
  <w:style w:type="paragraph" w:customStyle="1" w:styleId="72840DB07A1A47B993850DC9F93032A4">
    <w:name w:val="72840DB07A1A47B993850DC9F93032A4"/>
  </w:style>
  <w:style w:type="paragraph" w:customStyle="1" w:styleId="36B49A87345742BEBD017C26A633A070">
    <w:name w:val="36B49A87345742BEBD017C26A633A070"/>
  </w:style>
  <w:style w:type="paragraph" w:customStyle="1" w:styleId="44F32BE8F99B48F98BE044306FF6DFA3">
    <w:name w:val="44F32BE8F99B48F98BE044306FF6DFA3"/>
  </w:style>
  <w:style w:type="paragraph" w:customStyle="1" w:styleId="A4A7FD9832094C968898E3CB5DB29704">
    <w:name w:val="A4A7FD9832094C968898E3CB5DB29704"/>
  </w:style>
  <w:style w:type="paragraph" w:customStyle="1" w:styleId="82F8C3ECE2F249E8A45E9A0891238B88">
    <w:name w:val="82F8C3ECE2F249E8A45E9A0891238B88"/>
  </w:style>
  <w:style w:type="paragraph" w:customStyle="1" w:styleId="AAD811E62C264CB390BF5E3B57507F9D">
    <w:name w:val="AAD811E62C264CB390BF5E3B57507F9D"/>
  </w:style>
  <w:style w:type="paragraph" w:customStyle="1" w:styleId="9F609BBF3E684453B64BDD4D16B03F73">
    <w:name w:val="9F609BBF3E684453B64BDD4D16B03F73"/>
  </w:style>
  <w:style w:type="paragraph" w:customStyle="1" w:styleId="F3C386AA32B74E328F37D75DED8B154A">
    <w:name w:val="F3C386AA32B74E328F37D75DED8B154A"/>
  </w:style>
  <w:style w:type="paragraph" w:customStyle="1" w:styleId="E4FFFF35A8DA442683358AF2AB496540">
    <w:name w:val="E4FFFF35A8DA442683358AF2AB496540"/>
  </w:style>
  <w:style w:type="paragraph" w:customStyle="1" w:styleId="8E063375B99A40C69BC250C09CB35F2D">
    <w:name w:val="8E063375B99A40C69BC250C09CB35F2D"/>
  </w:style>
  <w:style w:type="paragraph" w:customStyle="1" w:styleId="A5477517AEB34CE9A3B1AB26D1BA0F71">
    <w:name w:val="A5477517AEB34CE9A3B1AB26D1BA0F71"/>
  </w:style>
  <w:style w:type="paragraph" w:customStyle="1" w:styleId="DB75AB92E0B940A9A534F9F9DA500FC2">
    <w:name w:val="DB75AB92E0B940A9A534F9F9DA500FC2"/>
  </w:style>
  <w:style w:type="paragraph" w:customStyle="1" w:styleId="DBAC9B74E6D645129EEAB549E57A0DB7">
    <w:name w:val="DBAC9B74E6D645129EEAB549E57A0DB7"/>
  </w:style>
  <w:style w:type="paragraph" w:customStyle="1" w:styleId="ED59E5768A444094B30F7EE19F07D4B0">
    <w:name w:val="ED59E5768A444094B30F7EE19F07D4B0"/>
  </w:style>
  <w:style w:type="paragraph" w:customStyle="1" w:styleId="5A8D33BA84984FC28E93D2CBDD576644">
    <w:name w:val="5A8D33BA84984FC28E93D2CBDD576644"/>
  </w:style>
  <w:style w:type="paragraph" w:customStyle="1" w:styleId="DF575859AC8F43F395D92C5A1E9E2FE4">
    <w:name w:val="DF575859AC8F43F395D92C5A1E9E2FE4"/>
  </w:style>
  <w:style w:type="paragraph" w:customStyle="1" w:styleId="C9621CBB2FC146288DFE4197B2AF6E86">
    <w:name w:val="C9621CBB2FC146288DFE4197B2AF6E86"/>
  </w:style>
  <w:style w:type="paragraph" w:customStyle="1" w:styleId="8A4F303930DA4D89841E30CB8C8FA934">
    <w:name w:val="8A4F303930DA4D89841E30CB8C8FA934"/>
  </w:style>
  <w:style w:type="paragraph" w:customStyle="1" w:styleId="A582D342632245419F36F33A0B157D44">
    <w:name w:val="A582D342632245419F36F33A0B157D44"/>
  </w:style>
  <w:style w:type="paragraph" w:customStyle="1" w:styleId="D3BF86B0622F4DA9B3C900E9CF9668CB">
    <w:name w:val="D3BF86B0622F4DA9B3C900E9CF9668CB"/>
  </w:style>
  <w:style w:type="paragraph" w:customStyle="1" w:styleId="874EA32C97144F2EB5164A5B761E605E">
    <w:name w:val="874EA32C97144F2EB5164A5B761E605E"/>
  </w:style>
  <w:style w:type="paragraph" w:customStyle="1" w:styleId="A04E807BF3C0495291726E7373BE2057">
    <w:name w:val="A04E807BF3C0495291726E7373BE2057"/>
  </w:style>
  <w:style w:type="paragraph" w:customStyle="1" w:styleId="D7D9985BD1B448FEB7B509E9DF672E04">
    <w:name w:val="D7D9985BD1B448FEB7B509E9DF672E04"/>
  </w:style>
  <w:style w:type="paragraph" w:customStyle="1" w:styleId="E4F7BEA3243249A88B12C1EE154344D8">
    <w:name w:val="E4F7BEA3243249A88B12C1EE154344D8"/>
  </w:style>
  <w:style w:type="paragraph" w:customStyle="1" w:styleId="840E3AC246234D7D8C04B5A83ED749DB">
    <w:name w:val="840E3AC246234D7D8C04B5A83ED749DB"/>
  </w:style>
  <w:style w:type="paragraph" w:customStyle="1" w:styleId="3A7E489297124ED9B6DAE6B73B7E1839">
    <w:name w:val="3A7E489297124ED9B6DAE6B73B7E1839"/>
  </w:style>
  <w:style w:type="paragraph" w:customStyle="1" w:styleId="997814CAEE4E495381DF304C94F0EE90">
    <w:name w:val="997814CAEE4E495381DF304C94F0EE90"/>
  </w:style>
  <w:style w:type="paragraph" w:customStyle="1" w:styleId="D083D1AB8B9847E8B3EDC038D2A93A38">
    <w:name w:val="D083D1AB8B9847E8B3EDC038D2A93A38"/>
  </w:style>
  <w:style w:type="paragraph" w:customStyle="1" w:styleId="2E8A8574EAC2450FA7373325D7C95D62">
    <w:name w:val="2E8A8574EAC2450FA7373325D7C95D62"/>
  </w:style>
  <w:style w:type="paragraph" w:customStyle="1" w:styleId="73532D43F56E4E33A979A834B8E56FA5">
    <w:name w:val="73532D43F56E4E33A979A834B8E56FA5"/>
  </w:style>
  <w:style w:type="paragraph" w:customStyle="1" w:styleId="B8BF58F67EB748E18918C0B64B3C8D23">
    <w:name w:val="B8BF58F67EB748E18918C0B64B3C8D23"/>
  </w:style>
  <w:style w:type="paragraph" w:customStyle="1" w:styleId="F2C910678A1943D5A4949013DFA5A05E">
    <w:name w:val="F2C910678A1943D5A4949013DFA5A05E"/>
  </w:style>
  <w:style w:type="paragraph" w:customStyle="1" w:styleId="CE2DC0C9C854444DBEB666DA7872685D">
    <w:name w:val="CE2DC0C9C854444DBEB666DA7872685D"/>
  </w:style>
  <w:style w:type="paragraph" w:customStyle="1" w:styleId="574DCC4F5C2C4469B323BA90A2328CD5">
    <w:name w:val="574DCC4F5C2C4469B323BA90A2328CD5"/>
  </w:style>
  <w:style w:type="paragraph" w:customStyle="1" w:styleId="2E5B82F0984C4847AA70258DFA3B0B5C">
    <w:name w:val="2E5B82F0984C4847AA70258DFA3B0B5C"/>
  </w:style>
  <w:style w:type="paragraph" w:customStyle="1" w:styleId="42FBA24CD648476882317776CE9AE259">
    <w:name w:val="42FBA24CD648476882317776CE9AE259"/>
  </w:style>
  <w:style w:type="paragraph" w:customStyle="1" w:styleId="DA4031C5741F4D8C90BC8F7C638E52FD">
    <w:name w:val="DA4031C5741F4D8C90BC8F7C638E52FD"/>
  </w:style>
  <w:style w:type="paragraph" w:customStyle="1" w:styleId="AE6D5B1F59984F5CBADDD5F76C4641BC">
    <w:name w:val="AE6D5B1F59984F5CBADDD5F76C4641BC"/>
  </w:style>
  <w:style w:type="paragraph" w:customStyle="1" w:styleId="C50FE1E109D54EC5A27AC1C662006CCA">
    <w:name w:val="C50FE1E109D54EC5A27AC1C662006CCA"/>
  </w:style>
  <w:style w:type="paragraph" w:customStyle="1" w:styleId="6EECD68652E3480EABF625925309426C">
    <w:name w:val="6EECD68652E3480EABF625925309426C"/>
  </w:style>
  <w:style w:type="paragraph" w:customStyle="1" w:styleId="31BB10A2601E4F9F97132CC25D188551">
    <w:name w:val="31BB10A2601E4F9F97132CC25D188551"/>
  </w:style>
  <w:style w:type="paragraph" w:customStyle="1" w:styleId="12E7FAA0961E42CB8CAA1BA1DEE8D3FA">
    <w:name w:val="12E7FAA0961E42CB8CAA1BA1DEE8D3FA"/>
  </w:style>
  <w:style w:type="paragraph" w:customStyle="1" w:styleId="5C8508407EC9479C89FF75BB8A4193FB">
    <w:name w:val="5C8508407EC9479C89FF75BB8A4193FB"/>
  </w:style>
  <w:style w:type="paragraph" w:customStyle="1" w:styleId="C272CEC81320473092AB7DF69957DFFC">
    <w:name w:val="C272CEC81320473092AB7DF69957DFFC"/>
  </w:style>
  <w:style w:type="paragraph" w:customStyle="1" w:styleId="D62D3FA04F3647388413C035632F9E94">
    <w:name w:val="D62D3FA04F3647388413C035632F9E94"/>
  </w:style>
  <w:style w:type="paragraph" w:customStyle="1" w:styleId="08EEC143AB7E45B18812CA2394EE7814">
    <w:name w:val="08EEC143AB7E45B18812CA2394EE7814"/>
  </w:style>
  <w:style w:type="paragraph" w:customStyle="1" w:styleId="00E35B548454469497393F42C4321DA1">
    <w:name w:val="00E35B548454469497393F42C4321DA1"/>
  </w:style>
  <w:style w:type="paragraph" w:customStyle="1" w:styleId="D9B41E7BBE6449E49F0129DA2C054A7D">
    <w:name w:val="D9B41E7BBE6449E49F0129DA2C054A7D"/>
  </w:style>
  <w:style w:type="paragraph" w:customStyle="1" w:styleId="F82B60A6057C4DC4B890D33D92EB9317">
    <w:name w:val="F82B60A6057C4DC4B890D33D92EB9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34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</dc:creator>
  <cp:lastModifiedBy>asim</cp:lastModifiedBy>
  <cp:revision>7</cp:revision>
  <dcterms:created xsi:type="dcterms:W3CDTF">2022-02-28T05:49:00Z</dcterms:created>
  <dcterms:modified xsi:type="dcterms:W3CDTF">2022-02-28T08:27:00Z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