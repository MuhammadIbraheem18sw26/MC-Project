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9E1" w:rsidRDefault="00764644" w:rsidP="00A979E1">
      <w:pPr>
        <w:pStyle w:val="Title"/>
      </w:pPr>
      <w:r>
        <w:t>Meeting</w:t>
      </w:r>
      <w:r w:rsidR="00A979E1">
        <w:t xml:space="preserve"> </w:t>
      </w:r>
      <w:sdt>
        <w:sdtPr>
          <w:alias w:val="Vertical line seperator:"/>
          <w:tag w:val="Vertical line seperator:"/>
          <w:id w:val="1874568466"/>
          <w:placeholder>
            <w:docPart w:val="88FD714F374E4EA6A7FBA403AB38FAD8"/>
          </w:placeholder>
          <w:temporary/>
          <w:showingPlcHdr/>
          <w15:appearance w15:val="hidden"/>
        </w:sdtPr>
        <w:sdtEndPr/>
        <w:sdtContent>
          <w:r w:rsidR="00A979E1">
            <w:t>|</w:t>
          </w:r>
        </w:sdtContent>
      </w:sdt>
      <w:r>
        <w:rPr>
          <w:rStyle w:val="SubtleReference"/>
        </w:rPr>
        <w:t>01</w:t>
      </w:r>
    </w:p>
    <w:p w:rsidR="00A979E1" w:rsidRDefault="00C75F79" w:rsidP="00ED6173">
      <w:pPr>
        <w:pStyle w:val="Heading2"/>
      </w:pPr>
      <w:sdt>
        <w:sdtPr>
          <w:alias w:val="Meeting date and time:"/>
          <w:tag w:val="Meeting date and time:"/>
          <w:id w:val="712006246"/>
          <w:placeholder>
            <w:docPart w:val="1A37158B114C4DB9BCCC28B3FEF463BB"/>
          </w:placeholder>
          <w:temporary/>
          <w:showingPlcHdr/>
          <w15:appearance w15:val="hidden"/>
        </w:sdtPr>
        <w:sdtEndPr/>
        <w:sdtContent>
          <w:r w:rsidR="00A979E1">
            <w:t>Meeting date | time</w:t>
          </w:r>
        </w:sdtContent>
      </w:sdt>
      <w:r w:rsidR="00A979E1">
        <w:t xml:space="preserve"> </w:t>
      </w:r>
      <w:r w:rsidR="00ED6173">
        <w:rPr>
          <w:rStyle w:val="SubtleEmphasis"/>
        </w:rPr>
        <w:t>14</w:t>
      </w:r>
      <w:r w:rsidR="00764644">
        <w:rPr>
          <w:rStyle w:val="SubtleEmphasis"/>
        </w:rPr>
        <w:t xml:space="preserve"> </w:t>
      </w:r>
      <w:r w:rsidR="00ED6173">
        <w:rPr>
          <w:rStyle w:val="SubtleEmphasis"/>
        </w:rPr>
        <w:t>Feb</w:t>
      </w:r>
      <w:r w:rsidR="00764644">
        <w:rPr>
          <w:rStyle w:val="SubtleEmphasis"/>
        </w:rPr>
        <w:t xml:space="preserve"> 2022</w:t>
      </w:r>
      <w:r w:rsidR="00A979E1" w:rsidRPr="003665F5">
        <w:rPr>
          <w:rStyle w:val="SubtleEmphasis"/>
        </w:rPr>
        <w:t xml:space="preserve"> | </w:t>
      </w:r>
      <w:r w:rsidR="00764644">
        <w:rPr>
          <w:rStyle w:val="SubtleEmphasis"/>
        </w:rPr>
        <w:t>10:00 A.M</w:t>
      </w:r>
      <w:r w:rsidR="00A979E1">
        <w:t xml:space="preserve"> | </w:t>
      </w:r>
      <w:sdt>
        <w:sdtPr>
          <w:alias w:val="Meeting location:"/>
          <w:tag w:val="Meeting location:"/>
          <w:id w:val="1910582416"/>
          <w:placeholder>
            <w:docPart w:val="A231AF8970F9422D9B539FF0780B1C86"/>
          </w:placeholder>
          <w:temporary/>
          <w:showingPlcHdr/>
          <w15:appearance w15:val="hidden"/>
        </w:sdtPr>
        <w:sdtEndPr/>
        <w:sdtContent>
          <w:r w:rsidR="00A979E1">
            <w:t>Meeting location</w:t>
          </w:r>
        </w:sdtContent>
      </w:sdt>
      <w:r w:rsidR="00A979E1">
        <w:t xml:space="preserve"> </w:t>
      </w:r>
      <w:sdt>
        <w:sdtPr>
          <w:rPr>
            <w:rStyle w:val="SubtleEmphasis"/>
          </w:rPr>
          <w:alias w:val="Enter location:"/>
          <w:tag w:val="Enter location:"/>
          <w:id w:val="465398058"/>
          <w:placeholder>
            <w:docPart w:val="50992BD13A1949CFBB911030D8D84223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ED6173">
            <w:rPr>
              <w:rStyle w:val="SubtleEmphasis"/>
            </w:rPr>
            <w:t>Software department class 2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information layout table"/>
      </w:tblPr>
      <w:tblGrid>
        <w:gridCol w:w="5400"/>
        <w:gridCol w:w="5400"/>
      </w:tblGrid>
      <w:tr w:rsidR="00A979E1" w:rsidTr="008351CB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e for person calling meeting, type of meeting, facilitator, note taker, and timekeeper"/>
            </w:tblPr>
            <w:tblGrid>
              <w:gridCol w:w="2407"/>
              <w:gridCol w:w="2983"/>
            </w:tblGrid>
            <w:tr w:rsidR="00A979E1" w:rsidTr="008351CB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C75F79" w:rsidP="00A979E1">
                  <w:pPr>
                    <w:pStyle w:val="Heading3"/>
                  </w:pPr>
                  <w:sdt>
                    <w:sdtPr>
                      <w:alias w:val="Meeting called by:"/>
                      <w:tag w:val="Meeting called by:"/>
                      <w:id w:val="1112008097"/>
                      <w:placeholder>
                        <w:docPart w:val="1F00B3A18D73475DB1502A38B0F0429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t>Meeting called by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2348DE" w:rsidP="002348DE">
                  <w:pPr>
                    <w:spacing w:after="0"/>
                  </w:pPr>
                  <w:proofErr w:type="spellStart"/>
                  <w:r>
                    <w:t>Ibraheem</w:t>
                  </w:r>
                  <w:proofErr w:type="spellEnd"/>
                </w:p>
              </w:tc>
            </w:tr>
            <w:tr w:rsidR="00A979E1" w:rsidTr="008351CB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C75F79" w:rsidP="00A979E1">
                  <w:pPr>
                    <w:pStyle w:val="Heading3"/>
                  </w:pPr>
                  <w:sdt>
                    <w:sdtPr>
                      <w:alias w:val="Type of meeting:"/>
                      <w:tag w:val="Type of meeting:"/>
                      <w:id w:val="1356456911"/>
                      <w:placeholder>
                        <w:docPart w:val="80D371ED3C924353913E53594477C17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t>Type of meeting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203992" w:rsidP="00203992">
                  <w:pPr>
                    <w:spacing w:after="0"/>
                  </w:pPr>
                  <w:r>
                    <w:t>Informal</w:t>
                  </w:r>
                </w:p>
              </w:tc>
            </w:tr>
            <w:tr w:rsidR="00A979E1" w:rsidTr="008351CB">
              <w:sdt>
                <w:sdtPr>
                  <w:alias w:val="Facilitator:"/>
                  <w:tag w:val="Facilitator:"/>
                  <w:id w:val="-1618515975"/>
                  <w:placeholder>
                    <w:docPart w:val="739D4F28F62C44028746DED173B9EA68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Heading3"/>
                      </w:pPr>
                      <w:r w:rsidRPr="00A979E1">
                        <w:t>Facilitator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203992" w:rsidP="00203992">
                  <w:pPr>
                    <w:spacing w:after="0"/>
                  </w:pPr>
                  <w:proofErr w:type="spellStart"/>
                  <w:r>
                    <w:t>Ibraheem</w:t>
                  </w:r>
                  <w:proofErr w:type="spellEnd"/>
                </w:p>
              </w:tc>
            </w:tr>
            <w:tr w:rsidR="00A979E1" w:rsidTr="008351CB">
              <w:sdt>
                <w:sdtPr>
                  <w:alias w:val="Note taker:"/>
                  <w:tag w:val="Note taker:"/>
                  <w:id w:val="-1961940283"/>
                  <w:placeholder>
                    <w:docPart w:val="AD9CF6B0F408439F93958165713F451C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Heading3"/>
                      </w:pPr>
                      <w:r w:rsidRPr="00A979E1">
                        <w:t>Note taker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2348DE" w:rsidP="002348DE">
                  <w:pPr>
                    <w:spacing w:after="0"/>
                  </w:pPr>
                  <w:proofErr w:type="spellStart"/>
                  <w:r>
                    <w:t>Nimra</w:t>
                  </w:r>
                  <w:proofErr w:type="spellEnd"/>
                </w:p>
              </w:tc>
            </w:tr>
            <w:tr w:rsidR="00A979E1" w:rsidTr="008351CB">
              <w:sdt>
                <w:sdtPr>
                  <w:alias w:val="Timekeeper:"/>
                  <w:tag w:val="Timekeeper:"/>
                  <w:id w:val="2113625791"/>
                  <w:placeholder>
                    <w:docPart w:val="F6A590D6D52644DD921E93DB82077278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Heading3"/>
                      </w:pPr>
                      <w:r w:rsidRPr="00A979E1">
                        <w:t>Timekeeper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2348DE" w:rsidP="002348DE">
                  <w:pPr>
                    <w:spacing w:after="0"/>
                  </w:pPr>
                  <w:proofErr w:type="spellStart"/>
                  <w:r>
                    <w:t>Ibraheem</w:t>
                  </w:r>
                  <w:proofErr w:type="spellEnd"/>
                </w:p>
              </w:tc>
            </w:tr>
          </w:tbl>
          <w:p w:rsidR="00A979E1" w:rsidRDefault="00A979E1" w:rsidP="008351CB">
            <w:pPr>
              <w:spacing w:after="0"/>
            </w:pPr>
          </w:p>
        </w:tc>
        <w:tc>
          <w:tcPr>
            <w:tcW w:w="5400" w:type="dxa"/>
          </w:tcPr>
          <w:p w:rsidR="00A979E1" w:rsidRPr="00137619" w:rsidRDefault="00C75F79" w:rsidP="008351CB">
            <w:pPr>
              <w:spacing w:after="0"/>
            </w:pPr>
            <w:sdt>
              <w:sdtPr>
                <w:alias w:val="Attendees:"/>
                <w:tag w:val="Attendees:"/>
                <w:id w:val="-702396967"/>
                <w:placeholder>
                  <w:docPart w:val="B5AF9E773D1C4577BB7FB909E4CAB8D4"/>
                </w:placeholder>
                <w:temporary/>
                <w:showingPlcHdr/>
                <w15:appearance w15:val="hidden"/>
              </w:sdtPr>
              <w:sdtEndPr/>
              <w:sdtContent>
                <w:r w:rsidR="0052642B" w:rsidRPr="00137619">
                  <w:t>Attendees</w:t>
                </w:r>
              </w:sdtContent>
            </w:sdt>
          </w:p>
          <w:p w:rsidR="002348DE" w:rsidRDefault="002348DE" w:rsidP="002348DE">
            <w:pPr>
              <w:spacing w:after="0"/>
            </w:pPr>
            <w:proofErr w:type="spellStart"/>
            <w:r>
              <w:t>Maha</w:t>
            </w:r>
            <w:proofErr w:type="spellEnd"/>
            <w:r>
              <w:t xml:space="preserve"> </w:t>
            </w:r>
          </w:p>
          <w:p w:rsidR="002348DE" w:rsidRDefault="002348DE" w:rsidP="002348DE">
            <w:pPr>
              <w:spacing w:after="0"/>
            </w:pPr>
            <w:r>
              <w:t xml:space="preserve">Asim </w:t>
            </w:r>
          </w:p>
          <w:p w:rsidR="002348DE" w:rsidRDefault="002348DE" w:rsidP="002348DE">
            <w:pPr>
              <w:spacing w:after="0"/>
            </w:pPr>
            <w:r>
              <w:t>Aqib</w:t>
            </w:r>
          </w:p>
          <w:p w:rsidR="00203992" w:rsidRDefault="00203992" w:rsidP="002348DE">
            <w:pPr>
              <w:spacing w:after="0"/>
            </w:pPr>
            <w:proofErr w:type="spellStart"/>
            <w:r>
              <w:t>Nimra</w:t>
            </w:r>
            <w:proofErr w:type="spellEnd"/>
          </w:p>
          <w:p w:rsidR="002348DE" w:rsidRDefault="002348DE" w:rsidP="002348DE">
            <w:pPr>
              <w:spacing w:after="0"/>
            </w:pPr>
          </w:p>
        </w:tc>
      </w:tr>
    </w:tbl>
    <w:p w:rsidR="00A979E1" w:rsidRDefault="00C75F79" w:rsidP="00A979E1">
      <w:pPr>
        <w:pStyle w:val="Heading1"/>
      </w:pPr>
      <w:sdt>
        <w:sdtPr>
          <w:alias w:val="Agenda topics:"/>
          <w:tag w:val="Agenda topics:"/>
          <w:id w:val="-877550984"/>
          <w:placeholder>
            <w:docPart w:val="272F9F1A7C2640629E99597F32728147"/>
          </w:placeholder>
          <w:temporary/>
          <w:showingPlcHdr/>
          <w15:appearance w15:val="hidden"/>
        </w:sdtPr>
        <w:sdtEndPr/>
        <w:sdtContent>
          <w:r w:rsidR="00A979E1">
            <w:t>Agenda topics</w:t>
          </w:r>
        </w:sdtContent>
      </w:sdt>
    </w:p>
    <w:p w:rsidR="00A979E1" w:rsidRDefault="00C75F79" w:rsidP="00ED6173">
      <w:pPr>
        <w:pStyle w:val="Heading2"/>
      </w:pPr>
      <w:sdt>
        <w:sdtPr>
          <w:alias w:val="Agenda 1, time allotted:"/>
          <w:tag w:val="Agenda 1, time allotted:"/>
          <w:id w:val="-548305236"/>
          <w:placeholder>
            <w:docPart w:val="41D6B238C47B40DF8188DC05D2D8577B"/>
          </w:placeholder>
          <w:temporary/>
          <w:showingPlcHdr/>
          <w15:appearance w15:val="hidden"/>
        </w:sdtPr>
        <w:sdtEndPr/>
        <w:sdtContent>
          <w:r w:rsidR="00A979E1">
            <w:t>Time allotted</w:t>
          </w:r>
        </w:sdtContent>
      </w:sdt>
      <w:r w:rsidR="00A979E1">
        <w:t xml:space="preserve"> | </w:t>
      </w:r>
      <w:sdt>
        <w:sdtPr>
          <w:rPr>
            <w:rStyle w:val="SubtleEmphasis"/>
          </w:rPr>
          <w:alias w:val="Agenda 1, enter time:"/>
          <w:tag w:val="Agenda 1, enter time:"/>
          <w:id w:val="252406536"/>
          <w:placeholder>
            <w:docPart w:val="6B9C102B144245BFB2D60FD72EA6AFC8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2348DE">
            <w:rPr>
              <w:rStyle w:val="SubtleEmphasis"/>
            </w:rPr>
            <w:t xml:space="preserve">15 </w:t>
          </w:r>
          <w:proofErr w:type="spellStart"/>
          <w:r w:rsidR="002348DE">
            <w:rPr>
              <w:rStyle w:val="SubtleEmphasis"/>
            </w:rPr>
            <w:t>mins</w:t>
          </w:r>
          <w:proofErr w:type="spellEnd"/>
        </w:sdtContent>
      </w:sdt>
      <w:r w:rsidR="00A979E1">
        <w:t xml:space="preserve"> | </w:t>
      </w:r>
      <w:sdt>
        <w:sdtPr>
          <w:alias w:val="Agenda 1, agenda topic:"/>
          <w:tag w:val="Agenda 1, agenda topic:"/>
          <w:id w:val="-1734764758"/>
          <w:placeholder>
            <w:docPart w:val="99643DFA23E241248B71B6E1615D1C9A"/>
          </w:placeholder>
          <w:temporary/>
          <w:showingPlcHdr/>
          <w15:appearance w15:val="hidden"/>
        </w:sdtPr>
        <w:sdtEndPr/>
        <w:sdtContent>
          <w:r w:rsidR="00A979E1">
            <w:t>Agenda topic</w:t>
          </w:r>
        </w:sdtContent>
      </w:sdt>
      <w:r w:rsidR="00A979E1">
        <w:t xml:space="preserve"> </w:t>
      </w:r>
      <w:r w:rsidR="00ED6173">
        <w:rPr>
          <w:rStyle w:val="SubtleEmphasis"/>
        </w:rPr>
        <w:t>Demo Video</w:t>
      </w:r>
      <w:r w:rsidR="00A979E1">
        <w:t xml:space="preserve"> | </w:t>
      </w:r>
      <w:sdt>
        <w:sdtPr>
          <w:alias w:val="Agenda 1, presenter:"/>
          <w:tag w:val="Agenda 1, presenter:"/>
          <w:id w:val="-1972813609"/>
          <w:placeholder>
            <w:docPart w:val="4F8EFE747EEC4C568907F6AED70191E1"/>
          </w:placeholder>
          <w:temporary/>
          <w:showingPlcHdr/>
          <w15:appearance w15:val="hidden"/>
        </w:sdtPr>
        <w:sdtEndPr/>
        <w:sdtContent>
          <w:r w:rsidR="00A979E1">
            <w:t>Presenter</w:t>
          </w:r>
        </w:sdtContent>
      </w:sdt>
      <w:r w:rsidR="00A979E1">
        <w:t xml:space="preserve"> </w:t>
      </w:r>
      <w:r w:rsidR="002348DE">
        <w:rPr>
          <w:rStyle w:val="SubtleEmphasis"/>
        </w:rPr>
        <w:t xml:space="preserve"> </w:t>
      </w:r>
      <w:r w:rsidR="00ED6173">
        <w:rPr>
          <w:rStyle w:val="SubtleEmphasis"/>
        </w:rPr>
        <w:t>Aqib</w:t>
      </w:r>
    </w:p>
    <w:p w:rsidR="00A979E1" w:rsidRDefault="00C75F79" w:rsidP="00ED6173">
      <w:sdt>
        <w:sdtPr>
          <w:alias w:val="Agenda 1, discussion:"/>
          <w:tag w:val="Agenda 1, discussion:"/>
          <w:id w:val="951674875"/>
          <w:placeholder>
            <w:docPart w:val="0F44C014483243F4AB0A6DB539A1AC41"/>
          </w:placeholder>
          <w:temporary/>
          <w:showingPlcHdr/>
          <w15:appearance w15:val="hidden"/>
        </w:sdtPr>
        <w:sdtEndPr/>
        <w:sdtContent>
          <w:r w:rsidR="00A979E1">
            <w:t>Discussion</w:t>
          </w:r>
        </w:sdtContent>
      </w:sdt>
      <w:r w:rsidR="00ED6173">
        <w:t xml:space="preserve"> and reviews</w:t>
      </w:r>
      <w:r w:rsidR="00A979E1">
        <w:t xml:space="preserve"> </w:t>
      </w:r>
      <w:r w:rsidR="00203992">
        <w:t xml:space="preserve">on </w:t>
      </w:r>
      <w:r w:rsidR="00ED6173">
        <w:t>Demo video of the selected topic</w:t>
      </w:r>
      <w:r w:rsidR="00764644">
        <w:t>.</w:t>
      </w:r>
    </w:p>
    <w:tbl>
      <w:tblPr>
        <w:tblStyle w:val="Meetingminutes"/>
        <w:tblW w:w="5000" w:type="pct"/>
        <w:tblLayout w:type="fixed"/>
        <w:tblLook w:val="04A0" w:firstRow="1" w:lastRow="0" w:firstColumn="1" w:lastColumn="0" w:noHBand="0" w:noVBand="1"/>
        <w:tblDescription w:val="Action items information table for agenda 1"/>
      </w:tblPr>
      <w:tblGrid>
        <w:gridCol w:w="6300"/>
        <w:gridCol w:w="2250"/>
        <w:gridCol w:w="2250"/>
      </w:tblGrid>
      <w:tr w:rsidR="00A979E1" w:rsidRPr="00E52810" w:rsidTr="00557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:rsidR="00CB50F2" w:rsidRPr="00E52810" w:rsidRDefault="00C75F79" w:rsidP="00E52810">
            <w:sdt>
              <w:sdtPr>
                <w:alias w:val="Agenda 1, action items:"/>
                <w:tag w:val="Agenda 1, action items:"/>
                <w:id w:val="810443476"/>
                <w:placeholder>
                  <w:docPart w:val="38297CA5495D4777B29A9527880FA631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E52810">
                  <w:t>Action items</w:t>
                </w:r>
              </w:sdtContent>
            </w:sdt>
          </w:p>
        </w:tc>
        <w:sdt>
          <w:sdtPr>
            <w:alias w:val="Agenda 1, person responsible:"/>
            <w:tag w:val="Agenda 1, person responsible:"/>
            <w:id w:val="352783267"/>
            <w:placeholder>
              <w:docPart w:val="0E0E773830EB4E3C9B37AED11635CAD8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:rsidR="00A979E1" w:rsidRPr="00E52810" w:rsidRDefault="00A979E1" w:rsidP="00E52810">
                <w:r w:rsidRPr="00E52810">
                  <w:t>Person responsible</w:t>
                </w:r>
              </w:p>
            </w:tc>
          </w:sdtContent>
        </w:sdt>
        <w:sdt>
          <w:sdtPr>
            <w:alias w:val="Agenda 1, deadline:"/>
            <w:tag w:val="Agenda 1, deadline:"/>
            <w:id w:val="1450979630"/>
            <w:placeholder>
              <w:docPart w:val="044B56A81B684494BC8D9B058931574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:rsidR="00A979E1" w:rsidRPr="00E52810" w:rsidRDefault="00A979E1" w:rsidP="00E52810">
                <w:r w:rsidRPr="00E52810">
                  <w:t>Deadline</w:t>
                </w:r>
              </w:p>
            </w:tc>
          </w:sdtContent>
        </w:sdt>
      </w:tr>
      <w:tr w:rsidR="00A979E1" w:rsidRPr="00E52810" w:rsidTr="00557792">
        <w:tc>
          <w:tcPr>
            <w:tcW w:w="6300" w:type="dxa"/>
          </w:tcPr>
          <w:p w:rsidR="00A979E1" w:rsidRPr="00E52810" w:rsidRDefault="0078729B" w:rsidP="00203992">
            <w:pPr>
              <w:ind w:left="0"/>
            </w:pPr>
            <w:r>
              <w:t>Checking and review on demo video</w:t>
            </w:r>
            <w:r w:rsidR="00203992">
              <w:t xml:space="preserve"> </w:t>
            </w:r>
          </w:p>
        </w:tc>
        <w:tc>
          <w:tcPr>
            <w:tcW w:w="2250" w:type="dxa"/>
          </w:tcPr>
          <w:p w:rsidR="00A979E1" w:rsidRPr="00E52810" w:rsidRDefault="00203992" w:rsidP="00203992">
            <w:pPr>
              <w:ind w:left="0"/>
            </w:pPr>
            <w:r>
              <w:t>All Group Members</w:t>
            </w:r>
          </w:p>
        </w:tc>
        <w:tc>
          <w:tcPr>
            <w:tcW w:w="2250" w:type="dxa"/>
          </w:tcPr>
          <w:p w:rsidR="00A979E1" w:rsidRPr="00E52810" w:rsidRDefault="0078729B" w:rsidP="0078729B">
            <w:pPr>
              <w:ind w:left="0"/>
            </w:pPr>
            <w:r>
              <w:t>2</w:t>
            </w:r>
            <w:r w:rsidR="00203992">
              <w:t xml:space="preserve">1 </w:t>
            </w:r>
            <w:r>
              <w:t>Feb</w:t>
            </w:r>
            <w:r w:rsidR="00203992">
              <w:t xml:space="preserve"> 2022</w:t>
            </w:r>
          </w:p>
        </w:tc>
      </w:tr>
      <w:tr w:rsidR="00A979E1" w:rsidRPr="00E52810" w:rsidTr="00557792">
        <w:tc>
          <w:tcPr>
            <w:tcW w:w="6300" w:type="dxa"/>
          </w:tcPr>
          <w:p w:rsidR="00A979E1" w:rsidRPr="00E52810" w:rsidRDefault="00A979E1" w:rsidP="00E52810">
            <w:pPr>
              <w:ind w:left="0"/>
            </w:pPr>
          </w:p>
        </w:tc>
        <w:tc>
          <w:tcPr>
            <w:tcW w:w="2250" w:type="dxa"/>
          </w:tcPr>
          <w:p w:rsidR="00A979E1" w:rsidRPr="00E52810" w:rsidRDefault="00A979E1" w:rsidP="00E52810">
            <w:pPr>
              <w:ind w:left="0"/>
            </w:pPr>
          </w:p>
        </w:tc>
        <w:tc>
          <w:tcPr>
            <w:tcW w:w="2250" w:type="dxa"/>
          </w:tcPr>
          <w:p w:rsidR="00A979E1" w:rsidRPr="00E52810" w:rsidRDefault="00A979E1" w:rsidP="00E52810">
            <w:pPr>
              <w:ind w:left="0"/>
            </w:pPr>
          </w:p>
        </w:tc>
      </w:tr>
    </w:tbl>
    <w:p w:rsidR="00A979E1" w:rsidRDefault="00C75F79" w:rsidP="0078729B">
      <w:pPr>
        <w:pStyle w:val="Heading2"/>
      </w:pPr>
      <w:sdt>
        <w:sdtPr>
          <w:alias w:val="Agenda 2, time allotted:"/>
          <w:tag w:val="Agenda 2, time allotted:"/>
          <w:id w:val="1191029867"/>
          <w:placeholder>
            <w:docPart w:val="E5D4A95812A1407AAAC35E8CB6A496A4"/>
          </w:placeholder>
          <w:temporary/>
          <w:showingPlcHdr/>
          <w15:appearance w15:val="hidden"/>
        </w:sdtPr>
        <w:sdtEndPr/>
        <w:sdtContent>
          <w:r w:rsidR="00A979E1">
            <w:t>Time allotted</w:t>
          </w:r>
        </w:sdtContent>
      </w:sdt>
      <w:r w:rsidR="00A979E1">
        <w:t xml:space="preserve"> | </w:t>
      </w:r>
      <w:sdt>
        <w:sdtPr>
          <w:rPr>
            <w:rStyle w:val="SubtleEmphasis"/>
          </w:rPr>
          <w:alias w:val="Agenda 2, enter time:"/>
          <w:tag w:val="Agenda 2, enter time:"/>
          <w:id w:val="-191309234"/>
          <w:placeholder>
            <w:docPart w:val="7CBF835F4467484FAB65AAED2593652E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764644">
            <w:rPr>
              <w:rStyle w:val="SubtleEmphasis"/>
            </w:rPr>
            <w:t xml:space="preserve">15 </w:t>
          </w:r>
          <w:proofErr w:type="spellStart"/>
          <w:r w:rsidR="00764644">
            <w:rPr>
              <w:rStyle w:val="SubtleEmphasis"/>
            </w:rPr>
            <w:t>mins</w:t>
          </w:r>
          <w:proofErr w:type="spellEnd"/>
        </w:sdtContent>
      </w:sdt>
      <w:r w:rsidR="00A979E1">
        <w:t xml:space="preserve"> | </w:t>
      </w:r>
      <w:sdt>
        <w:sdtPr>
          <w:alias w:val="Agenda 2, agenda topic:"/>
          <w:tag w:val="Agenda 2, agenda topic:"/>
          <w:id w:val="1539396324"/>
          <w:placeholder>
            <w:docPart w:val="85EAE096E32C4A37AEE001B5E19C239B"/>
          </w:placeholder>
          <w:temporary/>
          <w:showingPlcHdr/>
          <w15:appearance w15:val="hidden"/>
        </w:sdtPr>
        <w:sdtEndPr/>
        <w:sdtContent>
          <w:r w:rsidR="00A979E1">
            <w:t>Agenda topic</w:t>
          </w:r>
        </w:sdtContent>
      </w:sdt>
      <w:r w:rsidR="00A979E1">
        <w:t xml:space="preserve"> </w:t>
      </w:r>
      <w:r w:rsidR="0078729B">
        <w:rPr>
          <w:rStyle w:val="SubtleEmphasis"/>
        </w:rPr>
        <w:t>Demo video</w:t>
      </w:r>
      <w:r w:rsidR="00A979E1">
        <w:t xml:space="preserve"> | </w:t>
      </w:r>
      <w:sdt>
        <w:sdtPr>
          <w:alias w:val="Agenda 2, presenter:"/>
          <w:tag w:val="Agenda 2, presenter:"/>
          <w:id w:val="-132489110"/>
          <w:placeholder>
            <w:docPart w:val="E803245DA58A4E6D993C54A6E08C40AC"/>
          </w:placeholder>
          <w:temporary/>
          <w:showingPlcHdr/>
          <w15:appearance w15:val="hidden"/>
        </w:sdtPr>
        <w:sdtEndPr/>
        <w:sdtContent>
          <w:r w:rsidR="00A979E1">
            <w:t>Presenter</w:t>
          </w:r>
        </w:sdtContent>
      </w:sdt>
      <w:r w:rsidR="00A979E1">
        <w:t xml:space="preserve"> </w:t>
      </w:r>
      <w:r w:rsidR="00764644">
        <w:rPr>
          <w:rStyle w:val="SubtleEmphasis"/>
        </w:rPr>
        <w:t>A</w:t>
      </w:r>
      <w:r w:rsidR="0078729B">
        <w:rPr>
          <w:rStyle w:val="SubtleEmphasis"/>
        </w:rPr>
        <w:t>qib Ali</w:t>
      </w:r>
    </w:p>
    <w:p w:rsidR="00764644" w:rsidRDefault="00764644" w:rsidP="0078729B">
      <w:r>
        <w:t xml:space="preserve">Getting input from each group member </w:t>
      </w:r>
      <w:r w:rsidR="0078729B">
        <w:t>about the demo video how it is.</w:t>
      </w:r>
    </w:p>
    <w:p w:rsidR="00764644" w:rsidRDefault="00764644" w:rsidP="00764644">
      <w:pPr>
        <w:ind w:left="0"/>
      </w:pPr>
    </w:p>
    <w:p w:rsidR="00764644" w:rsidRDefault="00764644" w:rsidP="00764644">
      <w:pPr>
        <w:ind w:left="0"/>
      </w:pPr>
      <w:proofErr w:type="gramStart"/>
      <w:r>
        <w:t>Conclusion :</w:t>
      </w:r>
      <w:proofErr w:type="gramEnd"/>
    </w:p>
    <w:p w:rsidR="00764644" w:rsidRDefault="0078729B" w:rsidP="00764644">
      <w:pPr>
        <w:ind w:left="0"/>
      </w:pPr>
      <w:r>
        <w:t>Every one reviewed the video and give good wished for future work</w:t>
      </w:r>
      <w:bookmarkStart w:id="0" w:name="_GoBack"/>
      <w:bookmarkEnd w:id="0"/>
      <w:r w:rsidR="00764644">
        <w:t>.</w:t>
      </w:r>
    </w:p>
    <w:p w:rsidR="00764644" w:rsidRDefault="00764644" w:rsidP="00764644">
      <w:pPr>
        <w:ind w:left="0"/>
      </w:pPr>
      <w:r>
        <w:t xml:space="preserve"> </w:t>
      </w:r>
    </w:p>
    <w:sectPr w:rsidR="00764644" w:rsidSect="00CB50F2">
      <w:footerReference w:type="default" r:id="rId8"/>
      <w:pgSz w:w="12240" w:h="15840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5F79" w:rsidRDefault="00C75F79">
      <w:pPr>
        <w:spacing w:after="0"/>
      </w:pPr>
      <w:r>
        <w:separator/>
      </w:r>
    </w:p>
  </w:endnote>
  <w:endnote w:type="continuationSeparator" w:id="0">
    <w:p w:rsidR="00C75F79" w:rsidRDefault="00C75F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1CB" w:rsidRDefault="008351CB" w:rsidP="00CB50F2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D617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5F79" w:rsidRDefault="00C75F79">
      <w:pPr>
        <w:spacing w:after="0"/>
      </w:pPr>
      <w:r>
        <w:separator/>
      </w:r>
    </w:p>
  </w:footnote>
  <w:footnote w:type="continuationSeparator" w:id="0">
    <w:p w:rsidR="00C75F79" w:rsidRDefault="00C75F7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8DE"/>
    <w:rsid w:val="00070820"/>
    <w:rsid w:val="001005E5"/>
    <w:rsid w:val="00107A25"/>
    <w:rsid w:val="001118FD"/>
    <w:rsid w:val="00152CC8"/>
    <w:rsid w:val="0017681F"/>
    <w:rsid w:val="001C4546"/>
    <w:rsid w:val="00203992"/>
    <w:rsid w:val="002348DE"/>
    <w:rsid w:val="002B6C94"/>
    <w:rsid w:val="002E7469"/>
    <w:rsid w:val="002F4ABE"/>
    <w:rsid w:val="003B1BCE"/>
    <w:rsid w:val="003C1B81"/>
    <w:rsid w:val="003C6B6C"/>
    <w:rsid w:val="0041439B"/>
    <w:rsid w:val="00444D8F"/>
    <w:rsid w:val="0052642B"/>
    <w:rsid w:val="00557792"/>
    <w:rsid w:val="005E7D19"/>
    <w:rsid w:val="0066086F"/>
    <w:rsid w:val="00672A6F"/>
    <w:rsid w:val="006928B4"/>
    <w:rsid w:val="006D571F"/>
    <w:rsid w:val="006F5A3F"/>
    <w:rsid w:val="00714174"/>
    <w:rsid w:val="007253CC"/>
    <w:rsid w:val="00764644"/>
    <w:rsid w:val="0078729B"/>
    <w:rsid w:val="00791800"/>
    <w:rsid w:val="007B1537"/>
    <w:rsid w:val="008351CB"/>
    <w:rsid w:val="008431CB"/>
    <w:rsid w:val="008E2FAF"/>
    <w:rsid w:val="0093449B"/>
    <w:rsid w:val="009916AE"/>
    <w:rsid w:val="00A979E1"/>
    <w:rsid w:val="00B45E12"/>
    <w:rsid w:val="00C75F79"/>
    <w:rsid w:val="00C9013A"/>
    <w:rsid w:val="00CB50F2"/>
    <w:rsid w:val="00CF5C61"/>
    <w:rsid w:val="00D6466C"/>
    <w:rsid w:val="00D90A37"/>
    <w:rsid w:val="00DC2307"/>
    <w:rsid w:val="00E52810"/>
    <w:rsid w:val="00E70F21"/>
    <w:rsid w:val="00EB43FE"/>
    <w:rsid w:val="00ED6173"/>
    <w:rsid w:val="00F45ED3"/>
    <w:rsid w:val="00F560A1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63C9FD"/>
  <w15:chartTrackingRefBased/>
  <w15:docId w15:val="{5B5E1913-798E-4C0C-A110-548AB122F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0F21"/>
    <w:rPr>
      <w:spacing w:val="4"/>
    </w:rPr>
  </w:style>
  <w:style w:type="paragraph" w:styleId="Heading1">
    <w:name w:val="heading 1"/>
    <w:basedOn w:val="Normal"/>
    <w:link w:val="Heading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eetingminutes">
    <w:name w:val="Meeting minutes"/>
    <w:basedOn w:val="TableNormal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SubtleReference">
    <w:name w:val="Subtle Reference"/>
    <w:basedOn w:val="DefaultParagraphFont"/>
    <w:uiPriority w:val="2"/>
    <w:qFormat/>
    <w:rsid w:val="00CB50F2"/>
    <w:rPr>
      <w:caps/>
      <w:smallCaps w:val="0"/>
      <w:color w:val="9F2936" w:themeColor="accent2"/>
    </w:rPr>
  </w:style>
  <w:style w:type="paragraph" w:styleId="Header">
    <w:name w:val="header"/>
    <w:basedOn w:val="Normal"/>
    <w:link w:val="HeaderChar"/>
    <w:uiPriority w:val="99"/>
    <w:unhideWhenUsed/>
    <w:rsid w:val="00A979E1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979E1"/>
    <w:rPr>
      <w:rFonts w:eastAsiaTheme="minorEastAsia"/>
      <w:szCs w:val="21"/>
      <w:lang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F5C61"/>
  </w:style>
  <w:style w:type="paragraph" w:styleId="BlockText">
    <w:name w:val="Block Text"/>
    <w:basedOn w:val="Normal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rFonts w:eastAsiaTheme="minorEastAsia"/>
      <w:i/>
      <w:iCs/>
      <w:color w:val="F07F0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F5C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5C61"/>
    <w:rPr>
      <w:spacing w:val="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F5C6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5C61"/>
    <w:rPr>
      <w:spacing w:val="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5C61"/>
    <w:rPr>
      <w:spacing w:val="4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F5C61"/>
    <w:rPr>
      <w:spacing w:val="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F5C6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F5C61"/>
    <w:rPr>
      <w:spacing w:val="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F5C61"/>
    <w:rPr>
      <w:spacing w:val="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5C61"/>
    <w:rPr>
      <w:spacing w:val="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5C61"/>
    <w:rPr>
      <w:spacing w:val="4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F5C6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5C6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5C61"/>
    <w:rPr>
      <w:spacing w:val="4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C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5C61"/>
    <w:rPr>
      <w:b/>
      <w:bCs/>
      <w:spacing w:val="4"/>
      <w:szCs w:val="20"/>
    </w:rPr>
  </w:style>
  <w:style w:type="table" w:styleId="DarkList">
    <w:name w:val="Dark List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F5C61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F5C61"/>
    <w:rPr>
      <w:spacing w:val="4"/>
    </w:rPr>
  </w:style>
  <w:style w:type="character" w:styleId="Emphasis">
    <w:name w:val="Emphasis"/>
    <w:basedOn w:val="DefaultParagraphFont"/>
    <w:uiPriority w:val="20"/>
    <w:semiHidden/>
    <w:unhideWhenUsed/>
    <w:qFormat/>
    <w:rsid w:val="00CF5C6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5C61"/>
    <w:rPr>
      <w:spacing w:val="4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B50F2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B50F2"/>
    <w:rPr>
      <w:rFonts w:eastAsiaTheme="minorEastAsia"/>
      <w:szCs w:val="21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5C61"/>
    <w:rPr>
      <w:spacing w:val="4"/>
      <w:szCs w:val="20"/>
    </w:rPr>
  </w:style>
  <w:style w:type="table" w:styleId="GridTable1Light">
    <w:name w:val="Grid Table 1 Light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3">
    <w:name w:val="Grid Table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F5C61"/>
  </w:style>
  <w:style w:type="paragraph" w:styleId="HTMLAddress">
    <w:name w:val="HTML Address"/>
    <w:basedOn w:val="Normal"/>
    <w:link w:val="HTMLAddress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F5C61"/>
    <w:rPr>
      <w:i/>
      <w:iCs/>
      <w:spacing w:val="4"/>
    </w:rPr>
  </w:style>
  <w:style w:type="character" w:styleId="HTMLCite">
    <w:name w:val="HTML Cite"/>
    <w:basedOn w:val="DefaultParagraphFont"/>
    <w:uiPriority w:val="99"/>
    <w:semiHidden/>
    <w:unhideWhenUsed/>
    <w:rsid w:val="00CF5C6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F5C6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F5C6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F5C61"/>
    <w:rPr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F5C61"/>
  </w:style>
  <w:style w:type="paragraph" w:styleId="List">
    <w:name w:val="List"/>
    <w:basedOn w:val="Normal"/>
    <w:uiPriority w:val="99"/>
    <w:semiHidden/>
    <w:unhideWhenUsed/>
    <w:rsid w:val="00CF5C6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F5C6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F5C6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F5C6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F5C6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F5C6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F5C6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F5C6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2">
    <w:name w:val="List Table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3">
    <w:name w:val="List Table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F5C61"/>
    <w:rPr>
      <w:rFonts w:ascii="Consolas" w:hAnsi="Consolas"/>
      <w:spacing w:val="4"/>
      <w:szCs w:val="20"/>
    </w:rPr>
  </w:style>
  <w:style w:type="table" w:styleId="MediumGrid1">
    <w:name w:val="Medium Grid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NormalWeb">
    <w:name w:val="Normal (Web)"/>
    <w:basedOn w:val="Normal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F5C6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F5C61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F5C61"/>
    <w:rPr>
      <w:spacing w:val="4"/>
    </w:rPr>
  </w:style>
  <w:style w:type="character" w:styleId="PageNumber">
    <w:name w:val="page number"/>
    <w:basedOn w:val="DefaultParagraphFont"/>
    <w:uiPriority w:val="99"/>
    <w:semiHidden/>
    <w:unhideWhenUsed/>
    <w:rsid w:val="00CF5C61"/>
  </w:style>
  <w:style w:type="table" w:styleId="PlainTable1">
    <w:name w:val="Plain Table 1"/>
    <w:basedOn w:val="TableNormal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5C61"/>
    <w:rPr>
      <w:rFonts w:ascii="Consolas" w:hAnsi="Consolas"/>
      <w:spacing w:val="4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Strong">
    <w:name w:val="Strong"/>
    <w:basedOn w:val="DefaultParagraphFont"/>
    <w:uiPriority w:val="22"/>
    <w:semiHidden/>
    <w:unhideWhenUsed/>
    <w:qFormat/>
    <w:rsid w:val="00CF5C6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SubtleEmphasis">
    <w:name w:val="Subtle Emphasis"/>
    <w:basedOn w:val="DefaultParagraphFont"/>
    <w:uiPriority w:val="10"/>
    <w:qFormat/>
    <w:rsid w:val="00A979E1"/>
    <w:rPr>
      <w:i/>
      <w:iCs/>
      <w:color w:val="auto"/>
    </w:rPr>
  </w:style>
  <w:style w:type="table" w:styleId="Table3Deffects1">
    <w:name w:val="Table 3D effects 1"/>
    <w:basedOn w:val="TableNormal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F5C6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F5C6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F5C6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f0346308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8FD714F374E4EA6A7FBA403AB38F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A6B23-44EE-4FD5-BA04-1BCDD1D54442}"/>
      </w:docPartPr>
      <w:docPartBody>
        <w:p w:rsidR="00D7714D" w:rsidRDefault="0012540D">
          <w:pPr>
            <w:pStyle w:val="88FD714F374E4EA6A7FBA403AB38FAD8"/>
          </w:pPr>
          <w:r>
            <w:t>|</w:t>
          </w:r>
        </w:p>
      </w:docPartBody>
    </w:docPart>
    <w:docPart>
      <w:docPartPr>
        <w:name w:val="1A37158B114C4DB9BCCC28B3FEF46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88A32-FB6D-4621-A1EC-5241542E0227}"/>
      </w:docPartPr>
      <w:docPartBody>
        <w:p w:rsidR="00D7714D" w:rsidRDefault="0012540D">
          <w:pPr>
            <w:pStyle w:val="1A37158B114C4DB9BCCC28B3FEF463BB"/>
          </w:pPr>
          <w:r>
            <w:t>Meeting date | time</w:t>
          </w:r>
        </w:p>
      </w:docPartBody>
    </w:docPart>
    <w:docPart>
      <w:docPartPr>
        <w:name w:val="A231AF8970F9422D9B539FF0780B1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20915-72A7-4326-8EF0-F7980D4EDE47}"/>
      </w:docPartPr>
      <w:docPartBody>
        <w:p w:rsidR="00D7714D" w:rsidRDefault="0012540D">
          <w:pPr>
            <w:pStyle w:val="A231AF8970F9422D9B539FF0780B1C86"/>
          </w:pPr>
          <w:r>
            <w:t>Meeting location</w:t>
          </w:r>
        </w:p>
      </w:docPartBody>
    </w:docPart>
    <w:docPart>
      <w:docPartPr>
        <w:name w:val="50992BD13A1949CFBB911030D8D84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B5D1D-1A17-489D-893C-91869C48221C}"/>
      </w:docPartPr>
      <w:docPartBody>
        <w:p w:rsidR="00D7714D" w:rsidRDefault="0012540D">
          <w:pPr>
            <w:pStyle w:val="50992BD13A1949CFBB911030D8D84223"/>
          </w:pPr>
          <w:r>
            <w:rPr>
              <w:rStyle w:val="SubtleEmphasis"/>
            </w:rPr>
            <w:t>Location</w:t>
          </w:r>
        </w:p>
      </w:docPartBody>
    </w:docPart>
    <w:docPart>
      <w:docPartPr>
        <w:name w:val="1F00B3A18D73475DB1502A38B0F04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EC1006-4404-4332-AE14-7BA27D84D2DE}"/>
      </w:docPartPr>
      <w:docPartBody>
        <w:p w:rsidR="00D7714D" w:rsidRDefault="0012540D">
          <w:pPr>
            <w:pStyle w:val="1F00B3A18D73475DB1502A38B0F04299"/>
          </w:pPr>
          <w:r w:rsidRPr="00A979E1">
            <w:t>Meeting called by</w:t>
          </w:r>
        </w:p>
      </w:docPartBody>
    </w:docPart>
    <w:docPart>
      <w:docPartPr>
        <w:name w:val="80D371ED3C924353913E53594477C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261E8-4FDA-4196-A124-2A0772D630C3}"/>
      </w:docPartPr>
      <w:docPartBody>
        <w:p w:rsidR="00D7714D" w:rsidRDefault="0012540D">
          <w:pPr>
            <w:pStyle w:val="80D371ED3C924353913E53594477C175"/>
          </w:pPr>
          <w:r w:rsidRPr="00A979E1">
            <w:t>Type of meeting</w:t>
          </w:r>
        </w:p>
      </w:docPartBody>
    </w:docPart>
    <w:docPart>
      <w:docPartPr>
        <w:name w:val="739D4F28F62C44028746DED173B9E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C7A84-7202-45F1-BBFD-D37820E3A000}"/>
      </w:docPartPr>
      <w:docPartBody>
        <w:p w:rsidR="00D7714D" w:rsidRDefault="0012540D">
          <w:pPr>
            <w:pStyle w:val="739D4F28F62C44028746DED173B9EA68"/>
          </w:pPr>
          <w:r w:rsidRPr="00A979E1">
            <w:t>Facilitator</w:t>
          </w:r>
        </w:p>
      </w:docPartBody>
    </w:docPart>
    <w:docPart>
      <w:docPartPr>
        <w:name w:val="AD9CF6B0F408439F93958165713F4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7E106-641A-4104-ADFD-A69E79DFBC83}"/>
      </w:docPartPr>
      <w:docPartBody>
        <w:p w:rsidR="00D7714D" w:rsidRDefault="0012540D">
          <w:pPr>
            <w:pStyle w:val="AD9CF6B0F408439F93958165713F451C"/>
          </w:pPr>
          <w:r w:rsidRPr="00A979E1">
            <w:t>Note taker</w:t>
          </w:r>
        </w:p>
      </w:docPartBody>
    </w:docPart>
    <w:docPart>
      <w:docPartPr>
        <w:name w:val="F6A590D6D52644DD921E93DB82077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C3080-35DD-4AB3-AF5C-099AA28BB213}"/>
      </w:docPartPr>
      <w:docPartBody>
        <w:p w:rsidR="00D7714D" w:rsidRDefault="0012540D">
          <w:pPr>
            <w:pStyle w:val="F6A590D6D52644DD921E93DB82077278"/>
          </w:pPr>
          <w:r w:rsidRPr="00A979E1">
            <w:t>Timekeeper</w:t>
          </w:r>
        </w:p>
      </w:docPartBody>
    </w:docPart>
    <w:docPart>
      <w:docPartPr>
        <w:name w:val="B5AF9E773D1C4577BB7FB909E4CAB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48C77-1E40-4D43-A4F1-0CFCB1DC1D2B}"/>
      </w:docPartPr>
      <w:docPartBody>
        <w:p w:rsidR="00D7714D" w:rsidRDefault="0012540D">
          <w:pPr>
            <w:pStyle w:val="B5AF9E773D1C4577BB7FB909E4CAB8D4"/>
          </w:pPr>
          <w:r w:rsidRPr="00137619">
            <w:t>Attendees</w:t>
          </w:r>
        </w:p>
      </w:docPartBody>
    </w:docPart>
    <w:docPart>
      <w:docPartPr>
        <w:name w:val="272F9F1A7C2640629E99597F32728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6B999-96E9-4196-BE6F-744F3310265B}"/>
      </w:docPartPr>
      <w:docPartBody>
        <w:p w:rsidR="00D7714D" w:rsidRDefault="0012540D">
          <w:pPr>
            <w:pStyle w:val="272F9F1A7C2640629E99597F32728147"/>
          </w:pPr>
          <w:r>
            <w:t>Agenda topics</w:t>
          </w:r>
        </w:p>
      </w:docPartBody>
    </w:docPart>
    <w:docPart>
      <w:docPartPr>
        <w:name w:val="41D6B238C47B40DF8188DC05D2D857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DEC63-81C5-4B5B-863B-36F4824C1CFE}"/>
      </w:docPartPr>
      <w:docPartBody>
        <w:p w:rsidR="00D7714D" w:rsidRDefault="0012540D">
          <w:pPr>
            <w:pStyle w:val="41D6B238C47B40DF8188DC05D2D8577B"/>
          </w:pPr>
          <w:r>
            <w:t>Time allotted</w:t>
          </w:r>
        </w:p>
      </w:docPartBody>
    </w:docPart>
    <w:docPart>
      <w:docPartPr>
        <w:name w:val="6B9C102B144245BFB2D60FD72EA6AF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3A660-E3DB-4A40-B760-0107EB7E91A7}"/>
      </w:docPartPr>
      <w:docPartBody>
        <w:p w:rsidR="00D7714D" w:rsidRDefault="0012540D">
          <w:pPr>
            <w:pStyle w:val="6B9C102B144245BFB2D60FD72EA6AFC8"/>
          </w:pPr>
          <w:r>
            <w:rPr>
              <w:rStyle w:val="SubtleEmphasis"/>
            </w:rPr>
            <w:t>Time</w:t>
          </w:r>
        </w:p>
      </w:docPartBody>
    </w:docPart>
    <w:docPart>
      <w:docPartPr>
        <w:name w:val="99643DFA23E241248B71B6E1615D1C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E7406-D18E-4DFC-8CEC-3AE1AD395FD9}"/>
      </w:docPartPr>
      <w:docPartBody>
        <w:p w:rsidR="00D7714D" w:rsidRDefault="0012540D">
          <w:pPr>
            <w:pStyle w:val="99643DFA23E241248B71B6E1615D1C9A"/>
          </w:pPr>
          <w:r>
            <w:t>Agenda topic</w:t>
          </w:r>
        </w:p>
      </w:docPartBody>
    </w:docPart>
    <w:docPart>
      <w:docPartPr>
        <w:name w:val="4F8EFE747EEC4C568907F6AED7019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4F061-B5F3-4D4A-840F-3CFF7DF1CFF2}"/>
      </w:docPartPr>
      <w:docPartBody>
        <w:p w:rsidR="00D7714D" w:rsidRDefault="0012540D">
          <w:pPr>
            <w:pStyle w:val="4F8EFE747EEC4C568907F6AED70191E1"/>
          </w:pPr>
          <w:r>
            <w:t>Presenter</w:t>
          </w:r>
        </w:p>
      </w:docPartBody>
    </w:docPart>
    <w:docPart>
      <w:docPartPr>
        <w:name w:val="0F44C014483243F4AB0A6DB539A1A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38163-6930-4A21-BE23-8D3608FCE667}"/>
      </w:docPartPr>
      <w:docPartBody>
        <w:p w:rsidR="00D7714D" w:rsidRDefault="0012540D">
          <w:pPr>
            <w:pStyle w:val="0F44C014483243F4AB0A6DB539A1AC41"/>
          </w:pPr>
          <w:r>
            <w:t>Discussion</w:t>
          </w:r>
        </w:p>
      </w:docPartBody>
    </w:docPart>
    <w:docPart>
      <w:docPartPr>
        <w:name w:val="38297CA5495D4777B29A9527880FA6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0EA92-4385-4CE2-9D66-21BB7D8E15B8}"/>
      </w:docPartPr>
      <w:docPartBody>
        <w:p w:rsidR="00D7714D" w:rsidRDefault="0012540D">
          <w:pPr>
            <w:pStyle w:val="38297CA5495D4777B29A9527880FA631"/>
          </w:pPr>
          <w:r w:rsidRPr="00E52810">
            <w:t>Action items</w:t>
          </w:r>
        </w:p>
      </w:docPartBody>
    </w:docPart>
    <w:docPart>
      <w:docPartPr>
        <w:name w:val="0E0E773830EB4E3C9B37AED11635C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D039-150C-48DE-BF12-3EBC26623EFA}"/>
      </w:docPartPr>
      <w:docPartBody>
        <w:p w:rsidR="00D7714D" w:rsidRDefault="0012540D">
          <w:pPr>
            <w:pStyle w:val="0E0E773830EB4E3C9B37AED11635CAD8"/>
          </w:pPr>
          <w:r w:rsidRPr="00E52810">
            <w:t>Person responsible</w:t>
          </w:r>
        </w:p>
      </w:docPartBody>
    </w:docPart>
    <w:docPart>
      <w:docPartPr>
        <w:name w:val="044B56A81B684494BC8D9B0589315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5E0B76-E534-4F16-A564-875C1568647E}"/>
      </w:docPartPr>
      <w:docPartBody>
        <w:p w:rsidR="00D7714D" w:rsidRDefault="0012540D">
          <w:pPr>
            <w:pStyle w:val="044B56A81B684494BC8D9B058931574E"/>
          </w:pPr>
          <w:r w:rsidRPr="00E52810">
            <w:t>Deadline</w:t>
          </w:r>
        </w:p>
      </w:docPartBody>
    </w:docPart>
    <w:docPart>
      <w:docPartPr>
        <w:name w:val="E5D4A95812A1407AAAC35E8CB6A49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C5691-D9B7-4259-82B8-2AB1E1FAC760}"/>
      </w:docPartPr>
      <w:docPartBody>
        <w:p w:rsidR="00D7714D" w:rsidRDefault="0012540D">
          <w:pPr>
            <w:pStyle w:val="E5D4A95812A1407AAAC35E8CB6A496A4"/>
          </w:pPr>
          <w:r>
            <w:t>Time allotted</w:t>
          </w:r>
        </w:p>
      </w:docPartBody>
    </w:docPart>
    <w:docPart>
      <w:docPartPr>
        <w:name w:val="7CBF835F4467484FAB65AAED25936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B7341-D9D3-4233-89E1-AEAB9E5BAC9A}"/>
      </w:docPartPr>
      <w:docPartBody>
        <w:p w:rsidR="00D7714D" w:rsidRDefault="0012540D">
          <w:pPr>
            <w:pStyle w:val="7CBF835F4467484FAB65AAED2593652E"/>
          </w:pPr>
          <w:r>
            <w:rPr>
              <w:rStyle w:val="SubtleEmphasis"/>
            </w:rPr>
            <w:t>Time</w:t>
          </w:r>
        </w:p>
      </w:docPartBody>
    </w:docPart>
    <w:docPart>
      <w:docPartPr>
        <w:name w:val="85EAE096E32C4A37AEE001B5E19C2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182DC-47B5-4E3E-86B6-35327A36D6C7}"/>
      </w:docPartPr>
      <w:docPartBody>
        <w:p w:rsidR="00D7714D" w:rsidRDefault="0012540D">
          <w:pPr>
            <w:pStyle w:val="85EAE096E32C4A37AEE001B5E19C239B"/>
          </w:pPr>
          <w:r>
            <w:t>Agenda topic</w:t>
          </w:r>
        </w:p>
      </w:docPartBody>
    </w:docPart>
    <w:docPart>
      <w:docPartPr>
        <w:name w:val="E803245DA58A4E6D993C54A6E08C4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A0B19B-5215-47D3-AF3D-DC4E088A3F49}"/>
      </w:docPartPr>
      <w:docPartBody>
        <w:p w:rsidR="00D7714D" w:rsidRDefault="0012540D">
          <w:pPr>
            <w:pStyle w:val="E803245DA58A4E6D993C54A6E08C40AC"/>
          </w:pPr>
          <w:r>
            <w:t>Presenter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40D"/>
    <w:rsid w:val="0012540D"/>
    <w:rsid w:val="003925BB"/>
    <w:rsid w:val="00D7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490AE3776D47DE942C3A741CA1D53B">
    <w:name w:val="87490AE3776D47DE942C3A741CA1D53B"/>
  </w:style>
  <w:style w:type="paragraph" w:customStyle="1" w:styleId="88FD714F374E4EA6A7FBA403AB38FAD8">
    <w:name w:val="88FD714F374E4EA6A7FBA403AB38FAD8"/>
  </w:style>
  <w:style w:type="character" w:styleId="SubtleReference">
    <w:name w:val="Subtle Reference"/>
    <w:basedOn w:val="DefaultParagraphFont"/>
    <w:uiPriority w:val="2"/>
    <w:qFormat/>
    <w:rPr>
      <w:caps/>
      <w:smallCaps w:val="0"/>
      <w:color w:val="ED7D31" w:themeColor="accent2"/>
    </w:rPr>
  </w:style>
  <w:style w:type="paragraph" w:customStyle="1" w:styleId="5E660C61E4314582B2D1A31E00D46EA8">
    <w:name w:val="5E660C61E4314582B2D1A31E00D46EA8"/>
  </w:style>
  <w:style w:type="paragraph" w:customStyle="1" w:styleId="1A37158B114C4DB9BCCC28B3FEF463BB">
    <w:name w:val="1A37158B114C4DB9BCCC28B3FEF463BB"/>
  </w:style>
  <w:style w:type="character" w:styleId="SubtleEmphasis">
    <w:name w:val="Subtle Emphasis"/>
    <w:basedOn w:val="DefaultParagraphFont"/>
    <w:uiPriority w:val="10"/>
    <w:qFormat/>
    <w:rPr>
      <w:i/>
      <w:iCs/>
      <w:color w:val="auto"/>
    </w:rPr>
  </w:style>
  <w:style w:type="paragraph" w:customStyle="1" w:styleId="BA546CA3A75F4399A41E34214E139CB1">
    <w:name w:val="BA546CA3A75F4399A41E34214E139CB1"/>
  </w:style>
  <w:style w:type="paragraph" w:customStyle="1" w:styleId="4BACA8E53CA140B3A8623DC066E57CFA">
    <w:name w:val="4BACA8E53CA140B3A8623DC066E57CFA"/>
  </w:style>
  <w:style w:type="paragraph" w:customStyle="1" w:styleId="A231AF8970F9422D9B539FF0780B1C86">
    <w:name w:val="A231AF8970F9422D9B539FF0780B1C86"/>
  </w:style>
  <w:style w:type="paragraph" w:customStyle="1" w:styleId="50992BD13A1949CFBB911030D8D84223">
    <w:name w:val="50992BD13A1949CFBB911030D8D84223"/>
  </w:style>
  <w:style w:type="paragraph" w:customStyle="1" w:styleId="1F00B3A18D73475DB1502A38B0F04299">
    <w:name w:val="1F00B3A18D73475DB1502A38B0F04299"/>
  </w:style>
  <w:style w:type="paragraph" w:customStyle="1" w:styleId="86D66EF3CE6F4EBFB47435AA12B00118">
    <w:name w:val="86D66EF3CE6F4EBFB47435AA12B00118"/>
  </w:style>
  <w:style w:type="paragraph" w:customStyle="1" w:styleId="80D371ED3C924353913E53594477C175">
    <w:name w:val="80D371ED3C924353913E53594477C175"/>
  </w:style>
  <w:style w:type="paragraph" w:customStyle="1" w:styleId="F8D523E701F54A77B3D5C953EAC3ECB0">
    <w:name w:val="F8D523E701F54A77B3D5C953EAC3ECB0"/>
  </w:style>
  <w:style w:type="paragraph" w:customStyle="1" w:styleId="739D4F28F62C44028746DED173B9EA68">
    <w:name w:val="739D4F28F62C44028746DED173B9EA68"/>
  </w:style>
  <w:style w:type="paragraph" w:customStyle="1" w:styleId="AD9CF6B0F408439F93958165713F451C">
    <w:name w:val="AD9CF6B0F408439F93958165713F451C"/>
  </w:style>
  <w:style w:type="paragraph" w:customStyle="1" w:styleId="F6A590D6D52644DD921E93DB82077278">
    <w:name w:val="F6A590D6D52644DD921E93DB82077278"/>
  </w:style>
  <w:style w:type="paragraph" w:customStyle="1" w:styleId="B5AF9E773D1C4577BB7FB909E4CAB8D4">
    <w:name w:val="B5AF9E773D1C4577BB7FB909E4CAB8D4"/>
  </w:style>
  <w:style w:type="paragraph" w:customStyle="1" w:styleId="5CDE78CA7A5D41A190C8EAF1167E6F08">
    <w:name w:val="5CDE78CA7A5D41A190C8EAF1167E6F08"/>
  </w:style>
  <w:style w:type="paragraph" w:customStyle="1" w:styleId="272F9F1A7C2640629E99597F32728147">
    <w:name w:val="272F9F1A7C2640629E99597F32728147"/>
  </w:style>
  <w:style w:type="paragraph" w:customStyle="1" w:styleId="41D6B238C47B40DF8188DC05D2D8577B">
    <w:name w:val="41D6B238C47B40DF8188DC05D2D8577B"/>
  </w:style>
  <w:style w:type="paragraph" w:customStyle="1" w:styleId="6B9C102B144245BFB2D60FD72EA6AFC8">
    <w:name w:val="6B9C102B144245BFB2D60FD72EA6AFC8"/>
  </w:style>
  <w:style w:type="paragraph" w:customStyle="1" w:styleId="99643DFA23E241248B71B6E1615D1C9A">
    <w:name w:val="99643DFA23E241248B71B6E1615D1C9A"/>
  </w:style>
  <w:style w:type="paragraph" w:customStyle="1" w:styleId="D44F611242804606889BD4FAC61E7F1F">
    <w:name w:val="D44F611242804606889BD4FAC61E7F1F"/>
  </w:style>
  <w:style w:type="paragraph" w:customStyle="1" w:styleId="4F8EFE747EEC4C568907F6AED70191E1">
    <w:name w:val="4F8EFE747EEC4C568907F6AED70191E1"/>
  </w:style>
  <w:style w:type="paragraph" w:customStyle="1" w:styleId="50DD8D4DFDC04748B96295B79DE35C66">
    <w:name w:val="50DD8D4DFDC04748B96295B79DE35C66"/>
  </w:style>
  <w:style w:type="paragraph" w:customStyle="1" w:styleId="0F44C014483243F4AB0A6DB539A1AC41">
    <w:name w:val="0F44C014483243F4AB0A6DB539A1AC41"/>
  </w:style>
  <w:style w:type="paragraph" w:customStyle="1" w:styleId="86616FE1F1C84F69A92D6BE58EB188FC">
    <w:name w:val="86616FE1F1C84F69A92D6BE58EB188FC"/>
  </w:style>
  <w:style w:type="paragraph" w:customStyle="1" w:styleId="F4C504FDB46343569ED6B6F366ECABB7">
    <w:name w:val="F4C504FDB46343569ED6B6F366ECABB7"/>
  </w:style>
  <w:style w:type="paragraph" w:customStyle="1" w:styleId="2A50A2DC033345FAA84B61AEF9383595">
    <w:name w:val="2A50A2DC033345FAA84B61AEF9383595"/>
  </w:style>
  <w:style w:type="paragraph" w:customStyle="1" w:styleId="38297CA5495D4777B29A9527880FA631">
    <w:name w:val="38297CA5495D4777B29A9527880FA631"/>
  </w:style>
  <w:style w:type="paragraph" w:customStyle="1" w:styleId="0E0E773830EB4E3C9B37AED11635CAD8">
    <w:name w:val="0E0E773830EB4E3C9B37AED11635CAD8"/>
  </w:style>
  <w:style w:type="paragraph" w:customStyle="1" w:styleId="044B56A81B684494BC8D9B058931574E">
    <w:name w:val="044B56A81B684494BC8D9B058931574E"/>
  </w:style>
  <w:style w:type="paragraph" w:customStyle="1" w:styleId="4127A1188FBA4E8786D7E4AB213DCF95">
    <w:name w:val="4127A1188FBA4E8786D7E4AB213DCF95"/>
  </w:style>
  <w:style w:type="paragraph" w:customStyle="1" w:styleId="E79508CFCDA04AE29D2225778501B059">
    <w:name w:val="E79508CFCDA04AE29D2225778501B059"/>
  </w:style>
  <w:style w:type="paragraph" w:customStyle="1" w:styleId="9393823EB3014C69870A82AA24BA5B40">
    <w:name w:val="9393823EB3014C69870A82AA24BA5B40"/>
  </w:style>
  <w:style w:type="paragraph" w:customStyle="1" w:styleId="DB6FAFD7251248FB88D0D09ACF982C10">
    <w:name w:val="DB6FAFD7251248FB88D0D09ACF982C10"/>
  </w:style>
  <w:style w:type="paragraph" w:customStyle="1" w:styleId="24045DD2301840E584663B0C9CE05EA6">
    <w:name w:val="24045DD2301840E584663B0C9CE05EA6"/>
  </w:style>
  <w:style w:type="paragraph" w:customStyle="1" w:styleId="EAAA7073459E4CCC99EEC67EEA913AAB">
    <w:name w:val="EAAA7073459E4CCC99EEC67EEA913AAB"/>
  </w:style>
  <w:style w:type="paragraph" w:customStyle="1" w:styleId="E5D4A95812A1407AAAC35E8CB6A496A4">
    <w:name w:val="E5D4A95812A1407AAAC35E8CB6A496A4"/>
  </w:style>
  <w:style w:type="paragraph" w:customStyle="1" w:styleId="7CBF835F4467484FAB65AAED2593652E">
    <w:name w:val="7CBF835F4467484FAB65AAED2593652E"/>
  </w:style>
  <w:style w:type="paragraph" w:customStyle="1" w:styleId="85EAE096E32C4A37AEE001B5E19C239B">
    <w:name w:val="85EAE096E32C4A37AEE001B5E19C239B"/>
  </w:style>
  <w:style w:type="paragraph" w:customStyle="1" w:styleId="5106F32AAF8F43E1B18FBF76372E82F8">
    <w:name w:val="5106F32AAF8F43E1B18FBF76372E82F8"/>
  </w:style>
  <w:style w:type="paragraph" w:customStyle="1" w:styleId="E803245DA58A4E6D993C54A6E08C40AC">
    <w:name w:val="E803245DA58A4E6D993C54A6E08C40AC"/>
  </w:style>
  <w:style w:type="paragraph" w:customStyle="1" w:styleId="602BB52183A645488D4B35E4B7F53AA9">
    <w:name w:val="602BB52183A645488D4B35E4B7F53AA9"/>
  </w:style>
  <w:style w:type="paragraph" w:customStyle="1" w:styleId="916514F11C744FE79B61E9F3814788FC">
    <w:name w:val="916514F11C744FE79B61E9F3814788FC"/>
  </w:style>
  <w:style w:type="paragraph" w:customStyle="1" w:styleId="920938A4989540029092CFB432C29158">
    <w:name w:val="920938A4989540029092CFB432C29158"/>
  </w:style>
  <w:style w:type="paragraph" w:customStyle="1" w:styleId="97176B8B570747C6A6642D9D0FD05B50">
    <w:name w:val="97176B8B570747C6A6642D9D0FD05B50"/>
  </w:style>
  <w:style w:type="paragraph" w:customStyle="1" w:styleId="CC5C0D872D4A427183598BC662439C04">
    <w:name w:val="CC5C0D872D4A427183598BC662439C04"/>
  </w:style>
  <w:style w:type="paragraph" w:customStyle="1" w:styleId="DCB8B898E8424A10AAB95DA812940365">
    <w:name w:val="DCB8B898E8424A10AAB95DA812940365"/>
  </w:style>
  <w:style w:type="paragraph" w:customStyle="1" w:styleId="D2F9010B0AD244E098B17478D6823B43">
    <w:name w:val="D2F9010B0AD244E098B17478D6823B43"/>
  </w:style>
  <w:style w:type="paragraph" w:customStyle="1" w:styleId="7FA4B5500DB841178849D6C385F50B40">
    <w:name w:val="7FA4B5500DB841178849D6C385F50B40"/>
  </w:style>
  <w:style w:type="paragraph" w:customStyle="1" w:styleId="72840DB07A1A47B993850DC9F93032A4">
    <w:name w:val="72840DB07A1A47B993850DC9F93032A4"/>
  </w:style>
  <w:style w:type="paragraph" w:customStyle="1" w:styleId="36B49A87345742BEBD017C26A633A070">
    <w:name w:val="36B49A87345742BEBD017C26A633A070"/>
  </w:style>
  <w:style w:type="paragraph" w:customStyle="1" w:styleId="44F32BE8F99B48F98BE044306FF6DFA3">
    <w:name w:val="44F32BE8F99B48F98BE044306FF6DFA3"/>
  </w:style>
  <w:style w:type="paragraph" w:customStyle="1" w:styleId="A4A7FD9832094C968898E3CB5DB29704">
    <w:name w:val="A4A7FD9832094C968898E3CB5DB29704"/>
  </w:style>
  <w:style w:type="paragraph" w:customStyle="1" w:styleId="82F8C3ECE2F249E8A45E9A0891238B88">
    <w:name w:val="82F8C3ECE2F249E8A45E9A0891238B88"/>
  </w:style>
  <w:style w:type="paragraph" w:customStyle="1" w:styleId="AAD811E62C264CB390BF5E3B57507F9D">
    <w:name w:val="AAD811E62C264CB390BF5E3B57507F9D"/>
  </w:style>
  <w:style w:type="paragraph" w:customStyle="1" w:styleId="9F609BBF3E684453B64BDD4D16B03F73">
    <w:name w:val="9F609BBF3E684453B64BDD4D16B03F73"/>
  </w:style>
  <w:style w:type="paragraph" w:customStyle="1" w:styleId="F3C386AA32B74E328F37D75DED8B154A">
    <w:name w:val="F3C386AA32B74E328F37D75DED8B154A"/>
  </w:style>
  <w:style w:type="paragraph" w:customStyle="1" w:styleId="E4FFFF35A8DA442683358AF2AB496540">
    <w:name w:val="E4FFFF35A8DA442683358AF2AB496540"/>
  </w:style>
  <w:style w:type="paragraph" w:customStyle="1" w:styleId="8E063375B99A40C69BC250C09CB35F2D">
    <w:name w:val="8E063375B99A40C69BC250C09CB35F2D"/>
  </w:style>
  <w:style w:type="paragraph" w:customStyle="1" w:styleId="A5477517AEB34CE9A3B1AB26D1BA0F71">
    <w:name w:val="A5477517AEB34CE9A3B1AB26D1BA0F71"/>
  </w:style>
  <w:style w:type="paragraph" w:customStyle="1" w:styleId="DB75AB92E0B940A9A534F9F9DA500FC2">
    <w:name w:val="DB75AB92E0B940A9A534F9F9DA500FC2"/>
  </w:style>
  <w:style w:type="paragraph" w:customStyle="1" w:styleId="DBAC9B74E6D645129EEAB549E57A0DB7">
    <w:name w:val="DBAC9B74E6D645129EEAB549E57A0DB7"/>
  </w:style>
  <w:style w:type="paragraph" w:customStyle="1" w:styleId="ED59E5768A444094B30F7EE19F07D4B0">
    <w:name w:val="ED59E5768A444094B30F7EE19F07D4B0"/>
  </w:style>
  <w:style w:type="paragraph" w:customStyle="1" w:styleId="5A8D33BA84984FC28E93D2CBDD576644">
    <w:name w:val="5A8D33BA84984FC28E93D2CBDD576644"/>
  </w:style>
  <w:style w:type="paragraph" w:customStyle="1" w:styleId="DF575859AC8F43F395D92C5A1E9E2FE4">
    <w:name w:val="DF575859AC8F43F395D92C5A1E9E2FE4"/>
  </w:style>
  <w:style w:type="paragraph" w:customStyle="1" w:styleId="C9621CBB2FC146288DFE4197B2AF6E86">
    <w:name w:val="C9621CBB2FC146288DFE4197B2AF6E86"/>
  </w:style>
  <w:style w:type="paragraph" w:customStyle="1" w:styleId="8A4F303930DA4D89841E30CB8C8FA934">
    <w:name w:val="8A4F303930DA4D89841E30CB8C8FA934"/>
  </w:style>
  <w:style w:type="paragraph" w:customStyle="1" w:styleId="A582D342632245419F36F33A0B157D44">
    <w:name w:val="A582D342632245419F36F33A0B157D44"/>
  </w:style>
  <w:style w:type="paragraph" w:customStyle="1" w:styleId="D3BF86B0622F4DA9B3C900E9CF9668CB">
    <w:name w:val="D3BF86B0622F4DA9B3C900E9CF9668CB"/>
  </w:style>
  <w:style w:type="paragraph" w:customStyle="1" w:styleId="874EA32C97144F2EB5164A5B761E605E">
    <w:name w:val="874EA32C97144F2EB5164A5B761E605E"/>
  </w:style>
  <w:style w:type="paragraph" w:customStyle="1" w:styleId="A04E807BF3C0495291726E7373BE2057">
    <w:name w:val="A04E807BF3C0495291726E7373BE2057"/>
  </w:style>
  <w:style w:type="paragraph" w:customStyle="1" w:styleId="D7D9985BD1B448FEB7B509E9DF672E04">
    <w:name w:val="D7D9985BD1B448FEB7B509E9DF672E04"/>
  </w:style>
  <w:style w:type="paragraph" w:customStyle="1" w:styleId="E4F7BEA3243249A88B12C1EE154344D8">
    <w:name w:val="E4F7BEA3243249A88B12C1EE154344D8"/>
  </w:style>
  <w:style w:type="paragraph" w:customStyle="1" w:styleId="840E3AC246234D7D8C04B5A83ED749DB">
    <w:name w:val="840E3AC246234D7D8C04B5A83ED749DB"/>
  </w:style>
  <w:style w:type="paragraph" w:customStyle="1" w:styleId="3A7E489297124ED9B6DAE6B73B7E1839">
    <w:name w:val="3A7E489297124ED9B6DAE6B73B7E1839"/>
  </w:style>
  <w:style w:type="paragraph" w:customStyle="1" w:styleId="997814CAEE4E495381DF304C94F0EE90">
    <w:name w:val="997814CAEE4E495381DF304C94F0EE90"/>
  </w:style>
  <w:style w:type="paragraph" w:customStyle="1" w:styleId="D083D1AB8B9847E8B3EDC038D2A93A38">
    <w:name w:val="D083D1AB8B9847E8B3EDC038D2A93A38"/>
  </w:style>
  <w:style w:type="paragraph" w:customStyle="1" w:styleId="2E8A8574EAC2450FA7373325D7C95D62">
    <w:name w:val="2E8A8574EAC2450FA7373325D7C95D62"/>
  </w:style>
  <w:style w:type="paragraph" w:customStyle="1" w:styleId="73532D43F56E4E33A979A834B8E56FA5">
    <w:name w:val="73532D43F56E4E33A979A834B8E56FA5"/>
  </w:style>
  <w:style w:type="paragraph" w:customStyle="1" w:styleId="B8BF58F67EB748E18918C0B64B3C8D23">
    <w:name w:val="B8BF58F67EB748E18918C0B64B3C8D23"/>
  </w:style>
  <w:style w:type="paragraph" w:customStyle="1" w:styleId="F2C910678A1943D5A4949013DFA5A05E">
    <w:name w:val="F2C910678A1943D5A4949013DFA5A05E"/>
  </w:style>
  <w:style w:type="paragraph" w:customStyle="1" w:styleId="CE2DC0C9C854444DBEB666DA7872685D">
    <w:name w:val="CE2DC0C9C854444DBEB666DA7872685D"/>
  </w:style>
  <w:style w:type="paragraph" w:customStyle="1" w:styleId="574DCC4F5C2C4469B323BA90A2328CD5">
    <w:name w:val="574DCC4F5C2C4469B323BA90A2328CD5"/>
  </w:style>
  <w:style w:type="paragraph" w:customStyle="1" w:styleId="2E5B82F0984C4847AA70258DFA3B0B5C">
    <w:name w:val="2E5B82F0984C4847AA70258DFA3B0B5C"/>
  </w:style>
  <w:style w:type="paragraph" w:customStyle="1" w:styleId="42FBA24CD648476882317776CE9AE259">
    <w:name w:val="42FBA24CD648476882317776CE9AE259"/>
  </w:style>
  <w:style w:type="paragraph" w:customStyle="1" w:styleId="DA4031C5741F4D8C90BC8F7C638E52FD">
    <w:name w:val="DA4031C5741F4D8C90BC8F7C638E52FD"/>
  </w:style>
  <w:style w:type="paragraph" w:customStyle="1" w:styleId="AE6D5B1F59984F5CBADDD5F76C4641BC">
    <w:name w:val="AE6D5B1F59984F5CBADDD5F76C4641BC"/>
  </w:style>
  <w:style w:type="paragraph" w:customStyle="1" w:styleId="C50FE1E109D54EC5A27AC1C662006CCA">
    <w:name w:val="C50FE1E109D54EC5A27AC1C662006CCA"/>
  </w:style>
  <w:style w:type="paragraph" w:customStyle="1" w:styleId="6EECD68652E3480EABF625925309426C">
    <w:name w:val="6EECD68652E3480EABF625925309426C"/>
  </w:style>
  <w:style w:type="paragraph" w:customStyle="1" w:styleId="31BB10A2601E4F9F97132CC25D188551">
    <w:name w:val="31BB10A2601E4F9F97132CC25D188551"/>
  </w:style>
  <w:style w:type="paragraph" w:customStyle="1" w:styleId="12E7FAA0961E42CB8CAA1BA1DEE8D3FA">
    <w:name w:val="12E7FAA0961E42CB8CAA1BA1DEE8D3FA"/>
  </w:style>
  <w:style w:type="paragraph" w:customStyle="1" w:styleId="5C8508407EC9479C89FF75BB8A4193FB">
    <w:name w:val="5C8508407EC9479C89FF75BB8A4193FB"/>
  </w:style>
  <w:style w:type="paragraph" w:customStyle="1" w:styleId="C272CEC81320473092AB7DF69957DFFC">
    <w:name w:val="C272CEC81320473092AB7DF69957DFFC"/>
  </w:style>
  <w:style w:type="paragraph" w:customStyle="1" w:styleId="D62D3FA04F3647388413C035632F9E94">
    <w:name w:val="D62D3FA04F3647388413C035632F9E94"/>
  </w:style>
  <w:style w:type="paragraph" w:customStyle="1" w:styleId="08EEC143AB7E45B18812CA2394EE7814">
    <w:name w:val="08EEC143AB7E45B18812CA2394EE7814"/>
  </w:style>
  <w:style w:type="paragraph" w:customStyle="1" w:styleId="00E35B548454469497393F42C4321DA1">
    <w:name w:val="00E35B548454469497393F42C4321DA1"/>
  </w:style>
  <w:style w:type="paragraph" w:customStyle="1" w:styleId="D9B41E7BBE6449E49F0129DA2C054A7D">
    <w:name w:val="D9B41E7BBE6449E49F0129DA2C054A7D"/>
  </w:style>
  <w:style w:type="paragraph" w:customStyle="1" w:styleId="F82B60A6057C4DC4B890D33D92EB9317">
    <w:name w:val="F82B60A6057C4DC4B890D33D92EB93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tf03463080_win32</Template>
  <TotalTime>31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Ibrahim</dc:creator>
  <cp:lastModifiedBy>asim</cp:lastModifiedBy>
  <cp:revision>6</cp:revision>
  <dcterms:created xsi:type="dcterms:W3CDTF">2022-02-28T05:49:00Z</dcterms:created>
  <dcterms:modified xsi:type="dcterms:W3CDTF">2022-02-28T08:24:00Z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